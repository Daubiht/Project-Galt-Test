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9863C" w14:textId="77777777" w:rsidR="001618E6" w:rsidRPr="00E230D9" w:rsidRDefault="00854145" w:rsidP="001618E6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pict w14:anchorId="6483C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s://www.intechinfo.fr/wp-content/uploads/2015/11/logo-IN-TECH-ecole-informatique.jpg" style="width:208.5pt;height:1in;visibility:visible">
            <v:imagedata r:id="rId8" o:title="logo-IN-TECH-ecole-informatique"/>
          </v:shape>
        </w:pict>
      </w:r>
    </w:p>
    <w:p w14:paraId="2C3F84BD" w14:textId="77777777" w:rsidR="001618E6" w:rsidRPr="00E230D9" w:rsidRDefault="009556C3" w:rsidP="001618E6">
      <w:pPr>
        <w:pStyle w:val="TitreProjet"/>
        <w:rPr>
          <w:rStyle w:val="StyleTitreLatin36ptCar"/>
        </w:rPr>
      </w:pPr>
      <w:r w:rsidRPr="00E230D9">
        <w:rPr>
          <w:rStyle w:val="StyleTitreLatin36ptCar"/>
        </w:rPr>
        <w:t xml:space="preserve">Projet </w:t>
      </w:r>
      <w:proofErr w:type="spellStart"/>
      <w:r w:rsidRPr="00E230D9">
        <w:rPr>
          <w:rStyle w:val="TitreProjetCar"/>
        </w:rPr>
        <w:t>Galt</w:t>
      </w:r>
      <w:proofErr w:type="spellEnd"/>
    </w:p>
    <w:p w14:paraId="1BD41171" w14:textId="77777777" w:rsidR="001618E6" w:rsidRPr="00E230D9" w:rsidRDefault="00F61397" w:rsidP="001618E6">
      <w:pPr>
        <w:pStyle w:val="Titredocument"/>
        <w:rPr>
          <w:szCs w:val="56"/>
        </w:rPr>
      </w:pPr>
      <w:r w:rsidRPr="00D67C3C">
        <w:rPr>
          <w:rStyle w:val="TitreProjetCar"/>
          <w:sz w:val="56"/>
          <w:szCs w:val="56"/>
          <w:highlight w:val="lightGray"/>
        </w:rPr>
        <w:fldChar w:fldCharType="begin"/>
      </w:r>
      <w:r w:rsidRPr="00D67C3C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D67C3C">
        <w:rPr>
          <w:rStyle w:val="TitreProjetCar"/>
          <w:sz w:val="56"/>
          <w:szCs w:val="56"/>
          <w:highlight w:val="lightGray"/>
        </w:rPr>
        <w:fldChar w:fldCharType="separate"/>
      </w:r>
      <w:r w:rsidRPr="00D67C3C">
        <w:rPr>
          <w:rStyle w:val="TitreProjetCar"/>
          <w:sz w:val="56"/>
          <w:szCs w:val="56"/>
          <w:highlight w:val="lightGray"/>
        </w:rPr>
        <w:t>Spécifications</w:t>
      </w:r>
      <w:r w:rsidRPr="00D67C3C">
        <w:rPr>
          <w:rStyle w:val="TitreProjetCar"/>
          <w:sz w:val="56"/>
          <w:szCs w:val="56"/>
          <w:highlight w:val="lightGray"/>
        </w:rPr>
        <w:fldChar w:fldCharType="end"/>
      </w:r>
      <w:r w:rsidRPr="00E230D9">
        <w:rPr>
          <w:rStyle w:val="StyleTitreLatin36ptCar"/>
          <w:sz w:val="56"/>
          <w:szCs w:val="56"/>
        </w:rPr>
        <w:t> </w:t>
      </w:r>
    </w:p>
    <w:p w14:paraId="31ADDA2B" w14:textId="77777777" w:rsidR="008340B6" w:rsidRPr="00E230D9" w:rsidRDefault="008340B6" w:rsidP="001618E6">
      <w:pPr>
        <w:pStyle w:val="Titredocument"/>
      </w:pPr>
    </w:p>
    <w:p w14:paraId="75976D59" w14:textId="59FFCDA7" w:rsidR="001618E6" w:rsidRPr="00E230D9" w:rsidRDefault="001618E6" w:rsidP="001618E6">
      <w:pPr>
        <w:pStyle w:val="Version"/>
      </w:pPr>
      <w:r w:rsidRPr="00E230D9">
        <w:t xml:space="preserve">Version </w:t>
      </w:r>
      <w:r w:rsidR="00F362BD">
        <w:t>1.4</w:t>
      </w:r>
    </w:p>
    <w:p w14:paraId="4D4AE558" w14:textId="77777777" w:rsidR="001618E6" w:rsidRPr="00E230D9" w:rsidRDefault="001618E6" w:rsidP="008340B6">
      <w:pPr>
        <w:jc w:val="center"/>
        <w:rPr>
          <w:sz w:val="28"/>
          <w:lang w:val="fr-FR"/>
        </w:rPr>
      </w:pPr>
    </w:p>
    <w:p w14:paraId="4D4D3E1B" w14:textId="195182A5" w:rsidR="00E7795E" w:rsidRPr="00E230D9" w:rsidRDefault="00DF09F2" w:rsidP="008340B6">
      <w:pPr>
        <w:jc w:val="center"/>
        <w:rPr>
          <w:lang w:val="fr-FR"/>
        </w:rPr>
        <w:sectPr w:rsidR="00E7795E" w:rsidRPr="00E230D9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23</w:t>
      </w:r>
      <w:r w:rsidR="009556C3" w:rsidRPr="00E230D9">
        <w:rPr>
          <w:sz w:val="28"/>
          <w:lang w:val="fr-FR"/>
        </w:rPr>
        <w:t>/10/2016</w:t>
      </w:r>
    </w:p>
    <w:p w14:paraId="2754632F" w14:textId="77777777" w:rsidR="001618E6" w:rsidRPr="00E230D9" w:rsidRDefault="001618E6" w:rsidP="001618E6">
      <w:pPr>
        <w:pStyle w:val="Titrehistorique"/>
      </w:pPr>
      <w:r w:rsidRPr="00E230D9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E230D9" w14:paraId="2144DD2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BF97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E290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F9EEF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0EA9A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E230D9" w14:paraId="626F5A4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03E4" w14:textId="77777777" w:rsidR="001618E6" w:rsidRPr="00E230D9" w:rsidRDefault="009556C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13/10/2016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637EA" w14:textId="27638EEC" w:rsidR="001618E6" w:rsidRPr="00E230D9" w:rsidRDefault="00F362B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F00A" w14:textId="77777777" w:rsidR="001618E6" w:rsidRPr="00E230D9" w:rsidRDefault="009556C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Première 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75FE" w14:textId="77777777" w:rsidR="001618E6" w:rsidRPr="00E230D9" w:rsidRDefault="009556C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AC</w:t>
            </w:r>
          </w:p>
        </w:tc>
      </w:tr>
      <w:tr w:rsidR="001618E6" w:rsidRPr="00E230D9" w14:paraId="5A037CC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6464E" w14:textId="77777777" w:rsidR="001618E6" w:rsidRPr="00E230D9" w:rsidRDefault="00E230D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18/10/2016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3FE3E" w14:textId="7D56912F" w:rsidR="001618E6" w:rsidRPr="00E230D9" w:rsidRDefault="00F362B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D7D8C" w14:textId="77777777" w:rsidR="001618E6" w:rsidRPr="00E230D9" w:rsidRDefault="00E230D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Cas d’utilisation réalisés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6226D" w14:textId="77777777" w:rsidR="001618E6" w:rsidRPr="00E230D9" w:rsidRDefault="00E230D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AC</w:t>
            </w:r>
          </w:p>
        </w:tc>
      </w:tr>
      <w:tr w:rsidR="001618E6" w:rsidRPr="00E230D9" w14:paraId="5A2E468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69537" w14:textId="26AFD37A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73E4B" w14:textId="68A23498" w:rsidR="001618E6" w:rsidRPr="00E230D9" w:rsidRDefault="00F362B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7885" w14:textId="3659F207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 complète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65C7" w14:textId="30BEC50B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AC</w:t>
            </w:r>
          </w:p>
        </w:tc>
      </w:tr>
      <w:tr w:rsidR="001618E6" w:rsidRPr="00E230D9" w14:paraId="6D2BF77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39A15" w14:textId="60EF6F40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23/10/2016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DB96" w14:textId="63A409A1" w:rsidR="001618E6" w:rsidRPr="00E230D9" w:rsidRDefault="00F362BD" w:rsidP="00F362BD">
            <w:pPr>
              <w:pStyle w:val="Tabletext"/>
              <w:tabs>
                <w:tab w:val="left" w:pos="315"/>
                <w:tab w:val="center" w:pos="468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ab/>
            </w:r>
            <w:r>
              <w:rPr>
                <w:rFonts w:ascii="Arial" w:hAnsi="Arial" w:cs="Arial"/>
                <w:lang w:val="fr-FR"/>
              </w:rPr>
              <w:tab/>
            </w:r>
            <w:r w:rsidR="00DF09F2">
              <w:rPr>
                <w:rFonts w:ascii="Arial" w:hAnsi="Arial" w:cs="Arial"/>
                <w:lang w:val="fr-FR"/>
              </w:rPr>
              <w:t>1.</w:t>
            </w:r>
            <w:r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70007" w14:textId="2C4A60E6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 finalisée et révisée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8F42A" w14:textId="6FE17BF4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AC</w:t>
            </w:r>
          </w:p>
        </w:tc>
      </w:tr>
      <w:tr w:rsidR="00F362BD" w:rsidRPr="00E230D9" w14:paraId="238BE91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66514" w14:textId="49797F14" w:rsidR="00F362BD" w:rsidRDefault="00F362B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23/10/2016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96FF" w14:textId="550D01CC" w:rsidR="00F362BD" w:rsidRDefault="00F362BD" w:rsidP="00F362BD">
            <w:pPr>
              <w:pStyle w:val="Tabletext"/>
              <w:tabs>
                <w:tab w:val="left" w:pos="315"/>
                <w:tab w:val="center" w:pos="468"/>
              </w:tabs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D693C" w14:textId="6F0ADFA6" w:rsidR="00F362BD" w:rsidRDefault="00F362B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finale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B1044" w14:textId="0F32DCC4" w:rsidR="00F362BD" w:rsidRDefault="00F362B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</w:tbl>
    <w:p w14:paraId="4AC1E5DA" w14:textId="77777777" w:rsidR="001618E6" w:rsidRPr="00E230D9" w:rsidRDefault="001618E6" w:rsidP="001618E6">
      <w:pPr>
        <w:rPr>
          <w:lang w:val="fr-FR"/>
        </w:rPr>
        <w:sectPr w:rsidR="001618E6" w:rsidRPr="00E230D9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14:paraId="0B9BB0A5" w14:textId="77777777" w:rsidR="002F339B" w:rsidRPr="00E230D9" w:rsidRDefault="002F339B" w:rsidP="002F339B">
      <w:pPr>
        <w:pStyle w:val="Titrehistorique"/>
      </w:pPr>
      <w:r w:rsidRPr="00E230D9">
        <w:lastRenderedPageBreak/>
        <w:t>Sommaire</w:t>
      </w:r>
    </w:p>
    <w:p w14:paraId="49992EDB" w14:textId="77777777" w:rsidR="00D67C3C" w:rsidRPr="00D67C3C" w:rsidRDefault="002F339B">
      <w:pPr>
        <w:pStyle w:val="TM1"/>
        <w:tabs>
          <w:tab w:val="left" w:pos="440"/>
          <w:tab w:val="right" w:leader="dot" w:pos="9060"/>
        </w:tabs>
        <w:rPr>
          <w:rFonts w:eastAsia="MS Mincho"/>
          <w:b w:val="0"/>
          <w:noProof/>
          <w:sz w:val="22"/>
          <w:lang w:val="fr-FR" w:eastAsia="ja-JP" w:bidi="ar-SA"/>
        </w:rPr>
      </w:pPr>
      <w:r w:rsidRPr="00E230D9">
        <w:rPr>
          <w:lang w:val="fr-FR"/>
        </w:rPr>
        <w:fldChar w:fldCharType="begin"/>
      </w:r>
      <w:r w:rsidRPr="00E230D9">
        <w:rPr>
          <w:lang w:val="fr-FR"/>
        </w:rPr>
        <w:instrText xml:space="preserve"> TOC \o "2-2" \t "Titre 1;1" </w:instrText>
      </w:r>
      <w:r w:rsidRPr="00E230D9">
        <w:rPr>
          <w:lang w:val="fr-FR"/>
        </w:rPr>
        <w:fldChar w:fldCharType="separate"/>
      </w:r>
      <w:r w:rsidR="00D67C3C" w:rsidRPr="00345222">
        <w:rPr>
          <w:noProof/>
          <w:lang w:val="fr-FR"/>
        </w:rPr>
        <w:t>1</w:t>
      </w:r>
      <w:r w:rsidR="00D67C3C" w:rsidRPr="00D67C3C">
        <w:rPr>
          <w:rFonts w:eastAsia="MS Mincho"/>
          <w:b w:val="0"/>
          <w:noProof/>
          <w:sz w:val="22"/>
          <w:lang w:val="fr-FR" w:eastAsia="ja-JP" w:bidi="ar-SA"/>
        </w:rPr>
        <w:tab/>
      </w:r>
      <w:r w:rsidR="00D67C3C" w:rsidRPr="00345222">
        <w:rPr>
          <w:noProof/>
          <w:lang w:val="fr-FR"/>
        </w:rPr>
        <w:t>Introduction</w:t>
      </w:r>
      <w:r w:rsidR="00D67C3C">
        <w:rPr>
          <w:noProof/>
        </w:rPr>
        <w:tab/>
      </w:r>
      <w:r w:rsidR="00D67C3C">
        <w:rPr>
          <w:noProof/>
        </w:rPr>
        <w:fldChar w:fldCharType="begin"/>
      </w:r>
      <w:r w:rsidR="00D67C3C">
        <w:rPr>
          <w:noProof/>
        </w:rPr>
        <w:instrText xml:space="preserve"> PAGEREF _Toc465005685 \h </w:instrText>
      </w:r>
      <w:r w:rsidR="00D67C3C">
        <w:rPr>
          <w:noProof/>
        </w:rPr>
      </w:r>
      <w:r w:rsidR="00D67C3C">
        <w:rPr>
          <w:noProof/>
        </w:rPr>
        <w:fldChar w:fldCharType="separate"/>
      </w:r>
      <w:r w:rsidR="00D67C3C">
        <w:rPr>
          <w:noProof/>
        </w:rPr>
        <w:t>4</w:t>
      </w:r>
      <w:r w:rsidR="00D67C3C">
        <w:rPr>
          <w:noProof/>
        </w:rPr>
        <w:fldChar w:fldCharType="end"/>
      </w:r>
    </w:p>
    <w:p w14:paraId="14A773AF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1.1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Contexte initial, historique et vision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_Toc465005686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770DB82B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1.2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Mission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_Toc465005687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45F4148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1.3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Objectifs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_Toc465005688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5584425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1.4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Glossaire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_Toc465005689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163B02E1" w14:textId="77777777" w:rsidR="00D67C3C" w:rsidRPr="00D67C3C" w:rsidRDefault="00D67C3C">
      <w:pPr>
        <w:pStyle w:val="TM1"/>
        <w:tabs>
          <w:tab w:val="left" w:pos="440"/>
          <w:tab w:val="right" w:leader="dot" w:pos="9060"/>
        </w:tabs>
        <w:rPr>
          <w:rFonts w:eastAsia="MS Mincho"/>
          <w:b w:val="0"/>
          <w:noProof/>
          <w:sz w:val="22"/>
          <w:lang w:val="fr-FR" w:eastAsia="ja-JP" w:bidi="ar-SA"/>
        </w:rPr>
      </w:pPr>
      <w:r w:rsidRPr="00345222">
        <w:rPr>
          <w:noProof/>
          <w:lang w:val="fr-FR"/>
        </w:rPr>
        <w:t>2</w:t>
      </w:r>
      <w:r w:rsidRPr="00D67C3C">
        <w:rPr>
          <w:rFonts w:eastAsia="MS Mincho"/>
          <w:b w:val="0"/>
          <w:noProof/>
          <w:sz w:val="22"/>
          <w:lang w:val="fr-FR" w:eastAsia="ja-JP" w:bidi="ar-SA"/>
        </w:rPr>
        <w:tab/>
      </w:r>
      <w:r w:rsidRPr="00345222">
        <w:rPr>
          <w:noProof/>
          <w:lang w:val="fr-FR"/>
        </w:rPr>
        <w:t>Description générale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_Toc465005690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0EA377E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2.1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Acteurs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_Toc465005691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45FE118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2.2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Cas d’utilisations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_Toc465005692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D4B4D87" w14:textId="77777777" w:rsidR="00D67C3C" w:rsidRPr="00D67C3C" w:rsidRDefault="00D67C3C">
      <w:pPr>
        <w:pStyle w:val="TM1"/>
        <w:tabs>
          <w:tab w:val="left" w:pos="440"/>
          <w:tab w:val="right" w:leader="dot" w:pos="9060"/>
        </w:tabs>
        <w:rPr>
          <w:rFonts w:eastAsia="MS Mincho"/>
          <w:b w:val="0"/>
          <w:noProof/>
          <w:sz w:val="22"/>
          <w:lang w:val="fr-FR" w:eastAsia="ja-JP" w:bidi="ar-SA"/>
        </w:rPr>
      </w:pPr>
      <w:r w:rsidRPr="00345222">
        <w:rPr>
          <w:noProof/>
          <w:lang w:val="fr-FR"/>
        </w:rPr>
        <w:t>3</w:t>
      </w:r>
      <w:r w:rsidRPr="00D67C3C">
        <w:rPr>
          <w:rFonts w:eastAsia="MS Mincho"/>
          <w:b w:val="0"/>
          <w:noProof/>
          <w:sz w:val="22"/>
          <w:lang w:val="fr-FR" w:eastAsia="ja-JP" w:bidi="ar-SA"/>
        </w:rPr>
        <w:tab/>
      </w:r>
      <w:r w:rsidRPr="00345222">
        <w:rPr>
          <w:noProof/>
          <w:lang w:val="fr-FR"/>
        </w:rPr>
        <w:t>Spécifications fonctionnelles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_Toc465005693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CEA1EE4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3.1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Carte de navigation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_Toc465005694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CAFEB6B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3.2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Détails des cas d’utilisations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_Toc465005695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3E73280" w14:textId="77777777" w:rsidR="00D67C3C" w:rsidRPr="00D67C3C" w:rsidRDefault="00D67C3C">
      <w:pPr>
        <w:pStyle w:val="TM1"/>
        <w:tabs>
          <w:tab w:val="left" w:pos="440"/>
          <w:tab w:val="right" w:leader="dot" w:pos="9060"/>
        </w:tabs>
        <w:rPr>
          <w:rFonts w:eastAsia="MS Mincho"/>
          <w:b w:val="0"/>
          <w:noProof/>
          <w:sz w:val="22"/>
          <w:lang w:val="fr-FR" w:eastAsia="ja-JP" w:bidi="ar-SA"/>
        </w:rPr>
      </w:pPr>
      <w:r w:rsidRPr="00D67C3C">
        <w:rPr>
          <w:noProof/>
          <w:lang w:val="fr-FR"/>
        </w:rPr>
        <w:t>4</w:t>
      </w:r>
      <w:r w:rsidRPr="00D67C3C">
        <w:rPr>
          <w:rFonts w:eastAsia="MS Mincho"/>
          <w:b w:val="0"/>
          <w:noProof/>
          <w:sz w:val="22"/>
          <w:lang w:val="fr-FR" w:eastAsia="ja-JP" w:bidi="ar-SA"/>
        </w:rPr>
        <w:tab/>
      </w:r>
      <w:r w:rsidRPr="00D67C3C">
        <w:rPr>
          <w:noProof/>
          <w:lang w:val="fr-FR"/>
        </w:rPr>
        <w:t>Spécifications non fonctionnelles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_Toc465005696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18</w:t>
      </w:r>
      <w:r>
        <w:rPr>
          <w:noProof/>
        </w:rPr>
        <w:fldChar w:fldCharType="end"/>
      </w:r>
    </w:p>
    <w:p w14:paraId="77892F0A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4.1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Environnement opérationnel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_Toc465005697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18</w:t>
      </w:r>
      <w:r>
        <w:rPr>
          <w:noProof/>
        </w:rPr>
        <w:fldChar w:fldCharType="end"/>
      </w:r>
    </w:p>
    <w:p w14:paraId="64DE8AF7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4.2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Contraintes de conception et d’implémentation</w:t>
      </w:r>
      <w:r w:rsidRPr="00D67C3C">
        <w:rPr>
          <w:noProof/>
          <w:lang w:val="fr-FR"/>
        </w:rPr>
        <w:tab/>
      </w:r>
      <w:r>
        <w:rPr>
          <w:noProof/>
        </w:rPr>
        <w:fldChar w:fldCharType="begin"/>
      </w:r>
      <w:r w:rsidRPr="00D67C3C">
        <w:rPr>
          <w:noProof/>
          <w:lang w:val="fr-FR"/>
        </w:rPr>
        <w:instrText xml:space="preserve"> PAGEREF _Toc465005698 \h </w:instrText>
      </w:r>
      <w:r>
        <w:rPr>
          <w:noProof/>
        </w:rPr>
      </w:r>
      <w:r>
        <w:rPr>
          <w:noProof/>
        </w:rPr>
        <w:fldChar w:fldCharType="separate"/>
      </w:r>
      <w:r w:rsidRPr="00D67C3C">
        <w:rPr>
          <w:noProof/>
          <w:lang w:val="fr-FR"/>
        </w:rPr>
        <w:t>18</w:t>
      </w:r>
      <w:r>
        <w:rPr>
          <w:noProof/>
        </w:rPr>
        <w:fldChar w:fldCharType="end"/>
      </w:r>
    </w:p>
    <w:p w14:paraId="48861B25" w14:textId="77777777" w:rsidR="00D67C3C" w:rsidRPr="00D67C3C" w:rsidRDefault="00D67C3C">
      <w:pPr>
        <w:pStyle w:val="TM2"/>
        <w:tabs>
          <w:tab w:val="left" w:pos="880"/>
          <w:tab w:val="right" w:leader="dot" w:pos="9060"/>
        </w:tabs>
        <w:rPr>
          <w:rFonts w:eastAsia="MS Mincho"/>
          <w:noProof/>
          <w:lang w:val="fr-FR" w:eastAsia="ja-JP" w:bidi="ar-SA"/>
        </w:rPr>
      </w:pPr>
      <w:r w:rsidRPr="00345222">
        <w:rPr>
          <w:noProof/>
          <w:lang w:val="fr-FR"/>
        </w:rPr>
        <w:t>4.3</w:t>
      </w:r>
      <w:r w:rsidRPr="00D67C3C">
        <w:rPr>
          <w:rFonts w:eastAsia="MS Mincho"/>
          <w:noProof/>
          <w:lang w:val="fr-FR" w:eastAsia="ja-JP" w:bidi="ar-SA"/>
        </w:rPr>
        <w:tab/>
      </w:r>
      <w:r w:rsidRPr="00345222">
        <w:rPr>
          <w:noProof/>
          <w:lang w:val="fr-FR"/>
        </w:rPr>
        <w:t>Attributs de 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_Toc465005699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77F0A89" w14:textId="77777777" w:rsidR="002F339B" w:rsidRPr="00E230D9" w:rsidRDefault="002F339B" w:rsidP="002F339B">
      <w:pPr>
        <w:rPr>
          <w:lang w:val="fr-FR"/>
        </w:rPr>
      </w:pPr>
      <w:r w:rsidRPr="00E230D9">
        <w:rPr>
          <w:lang w:val="fr-FR"/>
        </w:rPr>
        <w:fldChar w:fldCharType="end"/>
      </w:r>
    </w:p>
    <w:p w14:paraId="0FC42973" w14:textId="77777777" w:rsidR="002F339B" w:rsidRPr="00E230D9" w:rsidRDefault="002F339B" w:rsidP="002F339B">
      <w:pPr>
        <w:rPr>
          <w:lang w:val="fr-FR"/>
        </w:rPr>
        <w:sectPr w:rsidR="002F339B" w:rsidRPr="00E230D9">
          <w:pgSz w:w="11906" w:h="16838"/>
          <w:pgMar w:top="1134" w:right="1418" w:bottom="1134" w:left="1418" w:header="567" w:footer="567" w:gutter="0"/>
          <w:cols w:space="720"/>
        </w:sectPr>
      </w:pPr>
    </w:p>
    <w:p w14:paraId="09B756C4" w14:textId="77777777" w:rsidR="002F339B" w:rsidRPr="00E230D9" w:rsidRDefault="002F339B" w:rsidP="00D378AF">
      <w:pPr>
        <w:pStyle w:val="Titre1"/>
        <w:rPr>
          <w:lang w:val="fr-FR"/>
        </w:rPr>
      </w:pPr>
      <w:bookmarkStart w:id="0" w:name="_Toc465005685"/>
      <w:r w:rsidRPr="00E230D9">
        <w:rPr>
          <w:lang w:val="fr-FR"/>
        </w:rPr>
        <w:lastRenderedPageBreak/>
        <w:t>Introduction</w:t>
      </w:r>
      <w:bookmarkEnd w:id="0"/>
      <w:r w:rsidRPr="00E230D9">
        <w:rPr>
          <w:lang w:val="fr-FR"/>
        </w:rPr>
        <w:t xml:space="preserve"> </w:t>
      </w:r>
    </w:p>
    <w:p w14:paraId="59885E64" w14:textId="77777777" w:rsidR="002F339B" w:rsidRPr="00E230D9" w:rsidRDefault="002F339B" w:rsidP="00D378AF">
      <w:pPr>
        <w:pStyle w:val="Titre2"/>
        <w:rPr>
          <w:lang w:val="fr-FR"/>
        </w:rPr>
      </w:pPr>
      <w:bookmarkStart w:id="1" w:name="_Toc465005686"/>
      <w:r w:rsidRPr="00E230D9">
        <w:rPr>
          <w:lang w:val="fr-FR"/>
        </w:rPr>
        <w:t>Contexte</w:t>
      </w:r>
      <w:r w:rsidR="00CB350B" w:rsidRPr="00E230D9">
        <w:rPr>
          <w:lang w:val="fr-FR"/>
        </w:rPr>
        <w:t xml:space="preserve"> initial</w:t>
      </w:r>
      <w:r w:rsidR="00376E83" w:rsidRPr="00E230D9">
        <w:rPr>
          <w:lang w:val="fr-FR"/>
        </w:rPr>
        <w:t>, historique et vision</w:t>
      </w:r>
      <w:bookmarkEnd w:id="1"/>
    </w:p>
    <w:p w14:paraId="5F9A1435" w14:textId="4E8E0752" w:rsidR="00E230D9" w:rsidRPr="00E230D9" w:rsidRDefault="006E2443" w:rsidP="00E230D9">
      <w:pPr>
        <w:rPr>
          <w:lang w:val="fr-FR"/>
        </w:rPr>
      </w:pPr>
      <w:r>
        <w:rPr>
          <w:lang w:val="fr-FR"/>
        </w:rPr>
        <w:t xml:space="preserve">Cf. Etude d’opportunité et de faisabilité </w:t>
      </w:r>
    </w:p>
    <w:p w14:paraId="350629C5" w14:textId="5554ADB7" w:rsidR="00376E83" w:rsidRPr="00E230D9" w:rsidRDefault="00376E83" w:rsidP="00D378AF">
      <w:pPr>
        <w:pStyle w:val="Titre2"/>
        <w:rPr>
          <w:lang w:val="fr-FR"/>
        </w:rPr>
      </w:pPr>
      <w:bookmarkStart w:id="2" w:name="_Toc465005687"/>
      <w:r w:rsidRPr="00E230D9">
        <w:rPr>
          <w:lang w:val="fr-FR"/>
        </w:rPr>
        <w:t>Mission</w:t>
      </w:r>
      <w:bookmarkEnd w:id="2"/>
    </w:p>
    <w:p w14:paraId="11CF8776" w14:textId="77777777" w:rsidR="006E2443" w:rsidRPr="00E230D9" w:rsidRDefault="006E2443" w:rsidP="006E2443">
      <w:pPr>
        <w:rPr>
          <w:lang w:val="fr-FR"/>
        </w:rPr>
      </w:pPr>
      <w:r>
        <w:rPr>
          <w:lang w:val="fr-FR"/>
        </w:rPr>
        <w:t xml:space="preserve">Cf. Etude d’opportunité et de faisabilité </w:t>
      </w:r>
    </w:p>
    <w:p w14:paraId="058E5FCC" w14:textId="77777777" w:rsidR="00376E83" w:rsidRPr="00E230D9" w:rsidRDefault="00376E83" w:rsidP="00D378AF">
      <w:pPr>
        <w:pStyle w:val="Titre2"/>
        <w:rPr>
          <w:lang w:val="fr-FR"/>
        </w:rPr>
      </w:pPr>
      <w:bookmarkStart w:id="3" w:name="_Toc465005688"/>
      <w:r w:rsidRPr="00E230D9">
        <w:rPr>
          <w:lang w:val="fr-FR"/>
        </w:rPr>
        <w:t>Objectifs</w:t>
      </w:r>
      <w:bookmarkEnd w:id="3"/>
    </w:p>
    <w:p w14:paraId="44004096" w14:textId="77777777" w:rsidR="006E2443" w:rsidRPr="00E230D9" w:rsidRDefault="006E2443" w:rsidP="006E2443">
      <w:pPr>
        <w:rPr>
          <w:lang w:val="fr-FR"/>
        </w:rPr>
      </w:pPr>
      <w:r>
        <w:rPr>
          <w:lang w:val="fr-FR"/>
        </w:rPr>
        <w:t xml:space="preserve">Cf. Etude d’opportunité et de faisabilité </w:t>
      </w:r>
    </w:p>
    <w:p w14:paraId="4104C8A7" w14:textId="77777777" w:rsidR="002F339B" w:rsidRPr="00E230D9" w:rsidRDefault="002F339B" w:rsidP="00D378AF">
      <w:pPr>
        <w:pStyle w:val="Titre2"/>
        <w:rPr>
          <w:lang w:val="fr-FR"/>
        </w:rPr>
      </w:pPr>
      <w:bookmarkStart w:id="4" w:name="_Toc465005689"/>
      <w:r w:rsidRPr="00E230D9">
        <w:rPr>
          <w:lang w:val="fr-FR"/>
        </w:rPr>
        <w:t>Glossaire</w:t>
      </w:r>
      <w:bookmarkEnd w:id="4"/>
    </w:p>
    <w:p w14:paraId="66013893" w14:textId="77777777" w:rsidR="002F339B" w:rsidRPr="00E230D9" w:rsidRDefault="002F339B" w:rsidP="00D378AF">
      <w:pPr>
        <w:pStyle w:val="Titre3"/>
      </w:pPr>
      <w:r w:rsidRPr="00E230D9">
        <w:t>Termes du domaine</w:t>
      </w:r>
    </w:p>
    <w:p w14:paraId="57E44B13" w14:textId="77777777" w:rsidR="00D378AF" w:rsidRPr="0014002E" w:rsidRDefault="0014002E" w:rsidP="00D378AF">
      <w:pPr>
        <w:rPr>
          <w:lang w:val="fr-FR"/>
        </w:rPr>
      </w:pPr>
      <w:r>
        <w:rPr>
          <w:lang w:val="fr-FR"/>
        </w:rPr>
        <w:t>Dépenda</w:t>
      </w:r>
      <w:r w:rsidR="0058767F">
        <w:rPr>
          <w:lang w:val="fr-FR"/>
        </w:rPr>
        <w:t>nce</w:t>
      </w:r>
      <w:r>
        <w:rPr>
          <w:lang w:val="fr-FR"/>
        </w:rPr>
        <w:t xml:space="preserve"> : Intégration d’un package </w:t>
      </w:r>
      <w:r w:rsidRPr="0014002E">
        <w:rPr>
          <w:i/>
          <w:lang w:val="fr-FR"/>
        </w:rPr>
        <w:t>x</w:t>
      </w:r>
      <w:r>
        <w:rPr>
          <w:lang w:val="fr-FR"/>
        </w:rPr>
        <w:t xml:space="preserve"> au sein d’un autre package </w:t>
      </w:r>
      <w:r w:rsidRPr="0014002E">
        <w:rPr>
          <w:i/>
          <w:lang w:val="fr-FR"/>
        </w:rPr>
        <w:t>y</w:t>
      </w:r>
      <w:r>
        <w:rPr>
          <w:lang w:val="fr-FR"/>
        </w:rPr>
        <w:t xml:space="preserve">. On dit que le package </w:t>
      </w:r>
      <w:r w:rsidRPr="0014002E">
        <w:rPr>
          <w:i/>
          <w:lang w:val="fr-FR"/>
        </w:rPr>
        <w:t>y</w:t>
      </w:r>
      <w:r>
        <w:rPr>
          <w:lang w:val="fr-FR"/>
        </w:rPr>
        <w:t xml:space="preserve"> dépend de </w:t>
      </w:r>
      <w:r w:rsidRPr="0014002E">
        <w:rPr>
          <w:i/>
          <w:lang w:val="fr-FR"/>
        </w:rPr>
        <w:t>x</w:t>
      </w:r>
      <w:r>
        <w:rPr>
          <w:lang w:val="fr-FR"/>
        </w:rPr>
        <w:t>.</w:t>
      </w:r>
    </w:p>
    <w:p w14:paraId="6C20F26A" w14:textId="77777777" w:rsidR="0058767F" w:rsidRDefault="0014002E" w:rsidP="00D378AF">
      <w:pPr>
        <w:rPr>
          <w:lang w:val="fr-FR"/>
        </w:rPr>
      </w:pPr>
      <w:r>
        <w:rPr>
          <w:lang w:val="fr-FR"/>
        </w:rPr>
        <w:t>P</w:t>
      </w:r>
      <w:r w:rsidR="0058767F">
        <w:rPr>
          <w:lang w:val="fr-FR"/>
        </w:rPr>
        <w:t>ackage</w:t>
      </w:r>
      <w:r>
        <w:rPr>
          <w:lang w:val="fr-FR"/>
        </w:rPr>
        <w:t> : Archive contenant des fichiers et des informations nécessaires à l’installation d’un logiciel.</w:t>
      </w:r>
    </w:p>
    <w:p w14:paraId="4700B688" w14:textId="77777777" w:rsidR="0058767F" w:rsidRDefault="0014002E" w:rsidP="00D378AF">
      <w:pPr>
        <w:rPr>
          <w:lang w:val="fr-FR"/>
        </w:rPr>
      </w:pPr>
      <w:proofErr w:type="spellStart"/>
      <w:r>
        <w:rPr>
          <w:lang w:val="fr-FR"/>
        </w:rPr>
        <w:t>N</w:t>
      </w:r>
      <w:r w:rsidR="0058767F">
        <w:rPr>
          <w:lang w:val="fr-FR"/>
        </w:rPr>
        <w:t>u</w:t>
      </w:r>
      <w:r>
        <w:rPr>
          <w:lang w:val="fr-FR"/>
        </w:rPr>
        <w:t>G</w:t>
      </w:r>
      <w:r w:rsidR="0058767F">
        <w:rPr>
          <w:lang w:val="fr-FR"/>
        </w:rPr>
        <w:t>et</w:t>
      </w:r>
      <w:proofErr w:type="spellEnd"/>
      <w:r>
        <w:rPr>
          <w:lang w:val="fr-FR"/>
        </w:rPr>
        <w:t xml:space="preserve"> : Gestionnaire de packages en ligne. Il sera celui utilisé sur le site </w:t>
      </w:r>
      <w:proofErr w:type="spellStart"/>
      <w:r>
        <w:rPr>
          <w:lang w:val="fr-FR"/>
        </w:rPr>
        <w:t>Galt</w:t>
      </w:r>
      <w:proofErr w:type="spellEnd"/>
      <w:r>
        <w:rPr>
          <w:lang w:val="fr-FR"/>
        </w:rPr>
        <w:t>.</w:t>
      </w:r>
    </w:p>
    <w:p w14:paraId="01675A26" w14:textId="6705A47C" w:rsidR="0058767F" w:rsidRPr="00E230D9" w:rsidRDefault="0014002E" w:rsidP="00D378AF">
      <w:pPr>
        <w:rPr>
          <w:lang w:val="fr-FR"/>
        </w:rPr>
      </w:pPr>
      <w:r>
        <w:rPr>
          <w:lang w:val="fr-FR"/>
        </w:rPr>
        <w:t>G</w:t>
      </w:r>
      <w:r w:rsidR="0058767F">
        <w:rPr>
          <w:lang w:val="fr-FR"/>
        </w:rPr>
        <w:t>raphe</w:t>
      </w:r>
      <w:r w:rsidR="006E2443">
        <w:rPr>
          <w:lang w:val="fr-FR"/>
        </w:rPr>
        <w:t xml:space="preserve"> de dépendances</w:t>
      </w:r>
      <w:r>
        <w:rPr>
          <w:lang w:val="fr-FR"/>
        </w:rPr>
        <w:t xml:space="preserve"> : </w:t>
      </w:r>
      <w:r w:rsidR="006E2443">
        <w:rPr>
          <w:lang w:val="fr-FR"/>
        </w:rPr>
        <w:t>Graphe orienté acyclique</w:t>
      </w:r>
      <w:r w:rsidR="0088762F">
        <w:rPr>
          <w:lang w:val="fr-FR"/>
        </w:rPr>
        <w:t xml:space="preserve"> (qui ne possède pas de circuit)</w:t>
      </w:r>
      <w:r w:rsidR="006E2443">
        <w:rPr>
          <w:lang w:val="fr-FR"/>
        </w:rPr>
        <w:t xml:space="preserve"> représenta</w:t>
      </w:r>
      <w:r>
        <w:rPr>
          <w:lang w:val="fr-FR"/>
        </w:rPr>
        <w:t>nt l’architecture des dépendances d’un package.</w:t>
      </w:r>
    </w:p>
    <w:p w14:paraId="74FA1601" w14:textId="77777777" w:rsidR="002F339B" w:rsidRPr="00E230D9" w:rsidRDefault="002F339B" w:rsidP="00D378AF">
      <w:pPr>
        <w:pStyle w:val="Titre3"/>
      </w:pPr>
      <w:r w:rsidRPr="00E230D9">
        <w:t>Termes techniques</w:t>
      </w:r>
    </w:p>
    <w:p w14:paraId="392B1907" w14:textId="66F2B16D" w:rsidR="002F339B" w:rsidRDefault="0014002E" w:rsidP="002F339B">
      <w:pPr>
        <w:pStyle w:val="Corpsdetexte"/>
        <w:rPr>
          <w:lang w:val="fr-FR"/>
        </w:rPr>
      </w:pPr>
      <w:r>
        <w:rPr>
          <w:lang w:val="fr-FR"/>
        </w:rPr>
        <w:t>C</w:t>
      </w:r>
      <w:r w:rsidR="0058767F">
        <w:rPr>
          <w:lang w:val="fr-FR"/>
        </w:rPr>
        <w:t>ha</w:t>
      </w:r>
      <w:r>
        <w:rPr>
          <w:lang w:val="fr-FR"/>
        </w:rPr>
        <w:t>î</w:t>
      </w:r>
      <w:r w:rsidR="0058767F">
        <w:rPr>
          <w:lang w:val="fr-FR"/>
        </w:rPr>
        <w:t xml:space="preserve">ne de </w:t>
      </w:r>
      <w:proofErr w:type="spellStart"/>
      <w:r w:rsidR="0058767F">
        <w:rPr>
          <w:lang w:val="fr-FR"/>
        </w:rPr>
        <w:t>build</w:t>
      </w:r>
      <w:proofErr w:type="spellEnd"/>
      <w:r>
        <w:rPr>
          <w:lang w:val="fr-FR"/>
        </w:rPr>
        <w:t> :</w:t>
      </w:r>
      <w:r w:rsidR="0088762F">
        <w:rPr>
          <w:lang w:val="fr-FR"/>
        </w:rPr>
        <w:t xml:space="preserve"> Outil</w:t>
      </w:r>
      <w:r w:rsidR="004D63F9">
        <w:rPr>
          <w:lang w:val="fr-FR"/>
        </w:rPr>
        <w:t xml:space="preserve"> permettant de vérifier à chaque modification du code source que les modifications ne créent pas une régression dans le logiciel</w:t>
      </w:r>
      <w:r w:rsidR="0088762F">
        <w:rPr>
          <w:lang w:val="fr-FR"/>
        </w:rPr>
        <w:t xml:space="preserve"> en vue du respect de la </w:t>
      </w:r>
      <w:proofErr w:type="spellStart"/>
      <w:r w:rsidR="0088762F">
        <w:rPr>
          <w:lang w:val="fr-FR"/>
        </w:rPr>
        <w:t>continuous</w:t>
      </w:r>
      <w:proofErr w:type="spellEnd"/>
      <w:r w:rsidR="0088762F">
        <w:rPr>
          <w:lang w:val="fr-FR"/>
        </w:rPr>
        <w:t xml:space="preserve"> </w:t>
      </w:r>
      <w:proofErr w:type="spellStart"/>
      <w:r w:rsidR="0088762F">
        <w:rPr>
          <w:lang w:val="fr-FR"/>
        </w:rPr>
        <w:t>integration</w:t>
      </w:r>
      <w:proofErr w:type="spellEnd"/>
      <w:r w:rsidR="004D63F9">
        <w:rPr>
          <w:lang w:val="fr-FR"/>
        </w:rPr>
        <w:t>.</w:t>
      </w:r>
    </w:p>
    <w:p w14:paraId="456BFFE1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C#</w:t>
      </w:r>
      <w:r w:rsidR="004D63F9">
        <w:rPr>
          <w:lang w:val="fr-FR"/>
        </w:rPr>
        <w:t> : Langage qui permet de réaliser des sites web dynamiques.</w:t>
      </w:r>
    </w:p>
    <w:p w14:paraId="5B442883" w14:textId="77777777" w:rsidR="0058767F" w:rsidRDefault="008E77E3" w:rsidP="002F339B">
      <w:pPr>
        <w:pStyle w:val="Corpsdetexte"/>
        <w:rPr>
          <w:lang w:val="fr-FR"/>
        </w:rPr>
      </w:pPr>
      <w:r>
        <w:rPr>
          <w:lang w:val="fr-FR"/>
        </w:rPr>
        <w:t xml:space="preserve">ASP </w:t>
      </w:r>
      <w:r w:rsidR="0058767F">
        <w:rPr>
          <w:lang w:val="fr-FR"/>
        </w:rPr>
        <w:t>.NET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Core</w:t>
      </w:r>
      <w:proofErr w:type="spellEnd"/>
      <w:r w:rsidR="004D63F9">
        <w:rPr>
          <w:lang w:val="fr-FR"/>
        </w:rPr>
        <w:t xml:space="preserve"> : </w:t>
      </w:r>
      <w:proofErr w:type="spellStart"/>
      <w:r w:rsidR="004D63F9">
        <w:rPr>
          <w:lang w:val="fr-FR"/>
        </w:rPr>
        <w:t>framework</w:t>
      </w:r>
      <w:proofErr w:type="spellEnd"/>
      <w:r w:rsidR="004D63F9">
        <w:rPr>
          <w:lang w:val="fr-FR"/>
        </w:rPr>
        <w:t xml:space="preserve"> facilitant la conception d’applications web.</w:t>
      </w:r>
    </w:p>
    <w:p w14:paraId="60D31842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JS</w:t>
      </w:r>
      <w:r w:rsidR="004D63F9">
        <w:rPr>
          <w:lang w:val="fr-FR"/>
        </w:rPr>
        <w:t> (</w:t>
      </w:r>
      <w:proofErr w:type="spellStart"/>
      <w:r w:rsidR="004D63F9">
        <w:rPr>
          <w:lang w:val="fr-FR"/>
        </w:rPr>
        <w:t>Javascript</w:t>
      </w:r>
      <w:proofErr w:type="spellEnd"/>
      <w:r w:rsidR="004D63F9">
        <w:rPr>
          <w:lang w:val="fr-FR"/>
        </w:rPr>
        <w:t>) :</w:t>
      </w:r>
      <w:r w:rsidR="00B8101C">
        <w:rPr>
          <w:lang w:val="fr-FR"/>
        </w:rPr>
        <w:t xml:space="preserve"> Langage utilisé sur les pages web, s’exécutant côté client.</w:t>
      </w:r>
    </w:p>
    <w:p w14:paraId="1D5680AF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Vue.js</w:t>
      </w:r>
      <w:r w:rsidR="00B8101C">
        <w:rPr>
          <w:lang w:val="fr-FR"/>
        </w:rPr>
        <w:t xml:space="preserve"> : </w:t>
      </w:r>
      <w:proofErr w:type="spellStart"/>
      <w:r w:rsidR="00B8101C">
        <w:rPr>
          <w:lang w:val="fr-FR"/>
        </w:rPr>
        <w:t>framework</w:t>
      </w:r>
      <w:proofErr w:type="spellEnd"/>
      <w:r w:rsidR="00B8101C">
        <w:rPr>
          <w:lang w:val="fr-FR"/>
        </w:rPr>
        <w:t xml:space="preserve"> facilitant la conception de SPA.</w:t>
      </w:r>
    </w:p>
    <w:p w14:paraId="1A9371D9" w14:textId="77777777" w:rsidR="00F54E73" w:rsidRDefault="00B8101C" w:rsidP="008E77E3">
      <w:pPr>
        <w:pStyle w:val="Corpsdetexte"/>
        <w:rPr>
          <w:lang w:val="fr-FR"/>
        </w:rPr>
      </w:pPr>
      <w:r>
        <w:rPr>
          <w:lang w:val="fr-FR"/>
        </w:rPr>
        <w:t>D</w:t>
      </w:r>
      <w:r w:rsidR="0058767F">
        <w:rPr>
          <w:lang w:val="fr-FR"/>
        </w:rPr>
        <w:t>3</w:t>
      </w:r>
      <w:r>
        <w:rPr>
          <w:lang w:val="fr-FR"/>
        </w:rPr>
        <w:t xml:space="preserve">.js : </w:t>
      </w:r>
      <w:r w:rsidR="00F54E73">
        <w:rPr>
          <w:lang w:val="fr-FR"/>
        </w:rPr>
        <w:t xml:space="preserve">bibliothèque </w:t>
      </w:r>
      <w:proofErr w:type="spellStart"/>
      <w:r w:rsidR="00F54E73">
        <w:rPr>
          <w:lang w:val="fr-FR"/>
        </w:rPr>
        <w:t>Javascript</w:t>
      </w:r>
      <w:proofErr w:type="spellEnd"/>
      <w:r w:rsidR="00F54E73">
        <w:rPr>
          <w:lang w:val="fr-FR"/>
        </w:rPr>
        <w:t xml:space="preserve"> permettant l’affichage de données graphiques et dynamiques.</w:t>
      </w:r>
      <w:r w:rsidR="008E77E3">
        <w:rPr>
          <w:lang w:val="fr-FR"/>
        </w:rPr>
        <w:t xml:space="preserve"> </w:t>
      </w:r>
    </w:p>
    <w:p w14:paraId="2583551F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Azure</w:t>
      </w:r>
      <w:r w:rsidR="00F54E73">
        <w:rPr>
          <w:lang w:val="fr-FR"/>
        </w:rPr>
        <w:t> : Service cloud permettant le stockage de données</w:t>
      </w:r>
    </w:p>
    <w:p w14:paraId="3A653E15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SPA</w:t>
      </w:r>
      <w:r w:rsidR="00F54E73">
        <w:rPr>
          <w:lang w:val="fr-FR"/>
        </w:rPr>
        <w:t> (Single Page Application) : application web accessible via une page web unique</w:t>
      </w:r>
    </w:p>
    <w:p w14:paraId="590B91D4" w14:textId="77777777" w:rsidR="0058767F" w:rsidRDefault="0014002E" w:rsidP="002F339B">
      <w:pPr>
        <w:pStyle w:val="Corpsdetexte"/>
        <w:rPr>
          <w:lang w:val="fr-FR"/>
        </w:rPr>
      </w:pPr>
      <w:r>
        <w:rPr>
          <w:lang w:val="fr-FR"/>
        </w:rPr>
        <w:t>Modèle MVC</w:t>
      </w:r>
      <w:r w:rsidR="00F54E73">
        <w:rPr>
          <w:lang w:val="fr-FR"/>
        </w:rPr>
        <w:t xml:space="preserve"> (Model, </w:t>
      </w:r>
      <w:proofErr w:type="spellStart"/>
      <w:r w:rsidR="00F54E73">
        <w:rPr>
          <w:lang w:val="fr-FR"/>
        </w:rPr>
        <w:t>View</w:t>
      </w:r>
      <w:proofErr w:type="spellEnd"/>
      <w:r w:rsidR="00F54E73">
        <w:rPr>
          <w:lang w:val="fr-FR"/>
        </w:rPr>
        <w:t>, Controller) : Manière d’organiser son code de façon à respecter le principe de séparation des responsabilités dans une application.</w:t>
      </w:r>
    </w:p>
    <w:p w14:paraId="2BE668EE" w14:textId="77777777" w:rsidR="00AF2906" w:rsidRPr="00E230D9" w:rsidRDefault="00B8101C" w:rsidP="002F339B">
      <w:pPr>
        <w:pStyle w:val="Corpsdetexte"/>
        <w:rPr>
          <w:lang w:val="fr-FR"/>
        </w:rPr>
      </w:pPr>
      <w:r>
        <w:rPr>
          <w:lang w:val="fr-FR"/>
        </w:rPr>
        <w:t>Côté client / côté serveur</w:t>
      </w:r>
      <w:r w:rsidR="00F54E73">
        <w:rPr>
          <w:lang w:val="fr-FR"/>
        </w:rPr>
        <w:t> : Le côté client correspond aux langages s’exécutant sur la machine de l’Utilisateur ; le côté serveur correspond aux langages s’exécutant sur le Système.</w:t>
      </w:r>
    </w:p>
    <w:p w14:paraId="4154300D" w14:textId="77777777" w:rsidR="00D76824" w:rsidRPr="00E230D9" w:rsidRDefault="00D76824" w:rsidP="00D378AF">
      <w:pPr>
        <w:pStyle w:val="Titre1"/>
        <w:rPr>
          <w:lang w:val="fr-FR"/>
        </w:rPr>
      </w:pPr>
      <w:bookmarkStart w:id="5" w:name="_Toc204692624"/>
      <w:bookmarkStart w:id="6" w:name="_Toc465005690"/>
      <w:r w:rsidRPr="00E230D9">
        <w:rPr>
          <w:lang w:val="fr-FR"/>
        </w:rPr>
        <w:lastRenderedPageBreak/>
        <w:t>Description générale</w:t>
      </w:r>
      <w:bookmarkEnd w:id="5"/>
      <w:bookmarkEnd w:id="6"/>
    </w:p>
    <w:p w14:paraId="55C44866" w14:textId="77777777" w:rsidR="00D27B15" w:rsidRPr="008E77E3" w:rsidRDefault="00665F15" w:rsidP="00BD5C6E">
      <w:pPr>
        <w:pStyle w:val="Titre2"/>
        <w:rPr>
          <w:lang w:val="fr-FR"/>
        </w:rPr>
      </w:pPr>
      <w:bookmarkStart w:id="7" w:name="_Toc204692626"/>
      <w:bookmarkStart w:id="8" w:name="_Toc465005691"/>
      <w:r w:rsidRPr="00E230D9">
        <w:rPr>
          <w:lang w:val="fr-FR"/>
        </w:rPr>
        <w:t>Acteurs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480"/>
      </w:tblGrid>
      <w:tr w:rsidR="00D27B15" w:rsidRPr="00E230D9" w14:paraId="061C6A74" w14:textId="77777777" w:rsidTr="00D27B15">
        <w:tc>
          <w:tcPr>
            <w:tcW w:w="2628" w:type="dxa"/>
          </w:tcPr>
          <w:p w14:paraId="661A5D8D" w14:textId="77777777" w:rsidR="00D27B15" w:rsidRPr="00E230D9" w:rsidRDefault="00D27B15" w:rsidP="00D27B15">
            <w:pPr>
              <w:jc w:val="both"/>
              <w:rPr>
                <w:lang w:val="fr-FR"/>
              </w:rPr>
            </w:pPr>
            <w:r w:rsidRPr="00E230D9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14:paraId="1C83C4AA" w14:textId="77777777" w:rsidR="00D27B15" w:rsidRPr="00E230D9" w:rsidRDefault="00D27B15" w:rsidP="00D27B15">
            <w:pPr>
              <w:jc w:val="both"/>
              <w:rPr>
                <w:lang w:val="fr-FR"/>
              </w:rPr>
            </w:pPr>
            <w:r w:rsidRPr="00E230D9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F362BD" w14:paraId="2AD08AB7" w14:textId="77777777" w:rsidTr="00D27B15">
        <w:tc>
          <w:tcPr>
            <w:tcW w:w="2628" w:type="dxa"/>
          </w:tcPr>
          <w:p w14:paraId="0B2C9C91" w14:textId="77777777" w:rsidR="00D27B15" w:rsidRPr="00DF09F2" w:rsidRDefault="009D632F" w:rsidP="00BD5C6E">
            <w:pPr>
              <w:pStyle w:val="Commentaires"/>
              <w:rPr>
                <w:color w:val="auto"/>
                <w:szCs w:val="22"/>
                <w:lang w:val="fr-FR" w:eastAsia="en-US" w:bidi="en-US"/>
              </w:rPr>
            </w:pPr>
            <w:r w:rsidRPr="00DF09F2">
              <w:rPr>
                <w:color w:val="auto"/>
                <w:szCs w:val="22"/>
                <w:lang w:val="fr-FR" w:eastAsia="en-US" w:bidi="en-US"/>
              </w:rPr>
              <w:t>Utilisateurs</w:t>
            </w:r>
          </w:p>
        </w:tc>
        <w:tc>
          <w:tcPr>
            <w:tcW w:w="6480" w:type="dxa"/>
          </w:tcPr>
          <w:p w14:paraId="497F1189" w14:textId="77777777" w:rsidR="00D27B15" w:rsidRPr="00DF09F2" w:rsidRDefault="009D632F" w:rsidP="00BD5C6E">
            <w:pPr>
              <w:pStyle w:val="Commentaires"/>
              <w:rPr>
                <w:color w:val="auto"/>
                <w:szCs w:val="22"/>
                <w:lang w:val="fr-FR" w:eastAsia="en-US" w:bidi="en-US"/>
              </w:rPr>
            </w:pPr>
            <w:r w:rsidRPr="00DF09F2">
              <w:rPr>
                <w:color w:val="auto"/>
                <w:szCs w:val="22"/>
                <w:lang w:val="fr-FR" w:eastAsia="en-US" w:bidi="en-US"/>
              </w:rPr>
              <w:t>Développeurs ayant besoin de connaître l’ensemble des dépendances de leur package ainsi que l’actualité des mises à jour de celles-ci</w:t>
            </w:r>
          </w:p>
        </w:tc>
      </w:tr>
    </w:tbl>
    <w:p w14:paraId="1D664F12" w14:textId="77777777" w:rsidR="00B7064C" w:rsidRPr="00E230D9" w:rsidRDefault="00BD5C6E" w:rsidP="00D378AF">
      <w:pPr>
        <w:pStyle w:val="Titre2"/>
        <w:rPr>
          <w:lang w:val="fr-FR"/>
        </w:rPr>
      </w:pPr>
      <w:bookmarkStart w:id="9" w:name="_Toc465005692"/>
      <w:bookmarkEnd w:id="7"/>
      <w:r w:rsidRPr="00E230D9">
        <w:rPr>
          <w:lang w:val="fr-FR"/>
        </w:rPr>
        <w:t>C</w:t>
      </w:r>
      <w:r w:rsidR="00D27B15" w:rsidRPr="00E230D9">
        <w:rPr>
          <w:lang w:val="fr-FR"/>
        </w:rPr>
        <w:t>as d’utilisations</w:t>
      </w:r>
      <w:bookmarkEnd w:id="9"/>
    </w:p>
    <w:p w14:paraId="4ABD9A1A" w14:textId="3AF02D0C" w:rsidR="00D27B15" w:rsidRDefault="00D27B15" w:rsidP="00493730">
      <w:pPr>
        <w:pStyle w:val="Titre3"/>
        <w:numPr>
          <w:ilvl w:val="0"/>
          <w:numId w:val="16"/>
        </w:numPr>
      </w:pPr>
      <w:r w:rsidRPr="00E230D9">
        <w:t>Diagramme de</w:t>
      </w:r>
      <w:r w:rsidR="00BD5C6E" w:rsidRPr="00E230D9">
        <w:t xml:space="preserve"> cas d’utilisation</w:t>
      </w:r>
    </w:p>
    <w:p w14:paraId="55F2131C" w14:textId="167E769E" w:rsidR="00202281" w:rsidRPr="00202281" w:rsidRDefault="00F362BD" w:rsidP="00202281">
      <w:pPr>
        <w:rPr>
          <w:lang w:val="fr-FR" w:eastAsia="x-none" w:bidi="ar-SA"/>
        </w:rPr>
      </w:pPr>
      <w:r>
        <w:pict w14:anchorId="37078246">
          <v:shape id="_x0000_i1026" type="#_x0000_t75" style="width:429pt;height:338.25pt">
            <v:imagedata r:id="rId9" o:title="Diagramme des cas d'utilisations" croptop="10224f" cropbottom="28662f" cropleft="9424f" cropright="12457f"/>
          </v:shape>
        </w:pict>
      </w:r>
    </w:p>
    <w:p w14:paraId="7E6CF44A" w14:textId="0EF3B586" w:rsidR="00BD5C6E" w:rsidRDefault="00BD5C6E" w:rsidP="008E77E3">
      <w:pPr>
        <w:pStyle w:val="Titre3"/>
      </w:pPr>
      <w:r w:rsidRPr="00E230D9">
        <w:lastRenderedPageBreak/>
        <w:t>Listes des cas d’utilisations</w:t>
      </w:r>
    </w:p>
    <w:tbl>
      <w:tblPr>
        <w:tblpPr w:leftFromText="141" w:rightFromText="141" w:vertAnchor="text" w:horzAnchor="margin" w:tblpY="8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1559"/>
        <w:gridCol w:w="1134"/>
        <w:gridCol w:w="1417"/>
      </w:tblGrid>
      <w:tr w:rsidR="00DF09F2" w:rsidRPr="00E230D9" w14:paraId="546FA073" w14:textId="77777777" w:rsidTr="00DF09F2">
        <w:tc>
          <w:tcPr>
            <w:tcW w:w="5070" w:type="dxa"/>
            <w:vAlign w:val="center"/>
          </w:tcPr>
          <w:p w14:paraId="7D0EEC4A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Nom du cas d’utilisation</w:t>
            </w:r>
          </w:p>
        </w:tc>
        <w:tc>
          <w:tcPr>
            <w:tcW w:w="1559" w:type="dxa"/>
            <w:vAlign w:val="center"/>
          </w:tcPr>
          <w:p w14:paraId="408BD99B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Acteur(s)</w:t>
            </w:r>
          </w:p>
        </w:tc>
        <w:tc>
          <w:tcPr>
            <w:tcW w:w="1134" w:type="dxa"/>
            <w:vAlign w:val="center"/>
          </w:tcPr>
          <w:p w14:paraId="5027D990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Priorité</w:t>
            </w:r>
          </w:p>
        </w:tc>
        <w:tc>
          <w:tcPr>
            <w:tcW w:w="1417" w:type="dxa"/>
            <w:vAlign w:val="center"/>
          </w:tcPr>
          <w:p w14:paraId="23D24361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Risque</w:t>
            </w:r>
          </w:p>
        </w:tc>
      </w:tr>
      <w:tr w:rsidR="00DF09F2" w:rsidRPr="00E230D9" w14:paraId="6097BF5F" w14:textId="77777777" w:rsidTr="00DF09F2">
        <w:tc>
          <w:tcPr>
            <w:tcW w:w="5070" w:type="dxa"/>
            <w:vAlign w:val="center"/>
          </w:tcPr>
          <w:p w14:paraId="596B4F2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  <w:tc>
          <w:tcPr>
            <w:tcW w:w="1559" w:type="dxa"/>
            <w:vAlign w:val="center"/>
          </w:tcPr>
          <w:p w14:paraId="04C8F3F9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2C4458A5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55098CD4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Haute</w:t>
            </w:r>
          </w:p>
        </w:tc>
        <w:tc>
          <w:tcPr>
            <w:tcW w:w="1417" w:type="dxa"/>
            <w:vAlign w:val="center"/>
          </w:tcPr>
          <w:p w14:paraId="6A6C8784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</w:t>
            </w:r>
          </w:p>
        </w:tc>
      </w:tr>
      <w:tr w:rsidR="00DF09F2" w:rsidRPr="00E230D9" w14:paraId="1C98FE87" w14:textId="77777777" w:rsidTr="00DF09F2">
        <w:tc>
          <w:tcPr>
            <w:tcW w:w="5070" w:type="dxa"/>
            <w:vAlign w:val="center"/>
          </w:tcPr>
          <w:p w14:paraId="38959959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Rechercher un package</w:t>
            </w:r>
          </w:p>
        </w:tc>
        <w:tc>
          <w:tcPr>
            <w:tcW w:w="1559" w:type="dxa"/>
            <w:vAlign w:val="center"/>
          </w:tcPr>
          <w:p w14:paraId="5E28AC25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5960E5D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755EB0F0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Haute</w:t>
            </w:r>
          </w:p>
        </w:tc>
        <w:tc>
          <w:tcPr>
            <w:tcW w:w="1417" w:type="dxa"/>
            <w:vAlign w:val="center"/>
          </w:tcPr>
          <w:p w14:paraId="4CB6D1BC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Haut</w:t>
            </w:r>
          </w:p>
        </w:tc>
      </w:tr>
      <w:tr w:rsidR="00DF09F2" w:rsidRPr="00E230D9" w14:paraId="05D04E25" w14:textId="77777777" w:rsidTr="00DF09F2">
        <w:tc>
          <w:tcPr>
            <w:tcW w:w="5070" w:type="dxa"/>
            <w:vAlign w:val="center"/>
          </w:tcPr>
          <w:p w14:paraId="346943BB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Définir un package comme favori</w:t>
            </w:r>
          </w:p>
        </w:tc>
        <w:tc>
          <w:tcPr>
            <w:tcW w:w="1559" w:type="dxa"/>
            <w:vAlign w:val="center"/>
          </w:tcPr>
          <w:p w14:paraId="455829BC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  <w:p w14:paraId="6245F21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3065C35C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  <w:tc>
          <w:tcPr>
            <w:tcW w:w="1417" w:type="dxa"/>
            <w:vAlign w:val="center"/>
          </w:tcPr>
          <w:p w14:paraId="4B047A30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</w:t>
            </w:r>
          </w:p>
        </w:tc>
      </w:tr>
      <w:tr w:rsidR="00DF09F2" w:rsidRPr="00E230D9" w14:paraId="747934FA" w14:textId="77777777" w:rsidTr="00DF09F2">
        <w:tc>
          <w:tcPr>
            <w:tcW w:w="5070" w:type="dxa"/>
            <w:vAlign w:val="center"/>
          </w:tcPr>
          <w:p w14:paraId="23529897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Accéder à un package favori</w:t>
            </w:r>
          </w:p>
        </w:tc>
        <w:tc>
          <w:tcPr>
            <w:tcW w:w="1559" w:type="dxa"/>
            <w:vAlign w:val="center"/>
          </w:tcPr>
          <w:p w14:paraId="32B4A6B5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576C3D07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6E6E161F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Moyenne</w:t>
            </w:r>
          </w:p>
        </w:tc>
        <w:tc>
          <w:tcPr>
            <w:tcW w:w="1417" w:type="dxa"/>
            <w:vAlign w:val="center"/>
          </w:tcPr>
          <w:p w14:paraId="1053A8A3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DF09F2" w:rsidRPr="00E230D9" w14:paraId="1339999A" w14:textId="77777777" w:rsidTr="00DF09F2">
        <w:tc>
          <w:tcPr>
            <w:tcW w:w="5070" w:type="dxa"/>
            <w:vAlign w:val="center"/>
          </w:tcPr>
          <w:p w14:paraId="68F24AC3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Accéder à un package récent</w:t>
            </w:r>
          </w:p>
        </w:tc>
        <w:tc>
          <w:tcPr>
            <w:tcW w:w="1559" w:type="dxa"/>
            <w:vAlign w:val="center"/>
          </w:tcPr>
          <w:p w14:paraId="322B0311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3721700E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18D48A80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417" w:type="dxa"/>
            <w:vAlign w:val="center"/>
          </w:tcPr>
          <w:p w14:paraId="2CD219EE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</w:t>
            </w:r>
          </w:p>
        </w:tc>
      </w:tr>
      <w:tr w:rsidR="00DF09F2" w:rsidRPr="00E230D9" w14:paraId="46559162" w14:textId="77777777" w:rsidTr="00DF09F2">
        <w:tc>
          <w:tcPr>
            <w:tcW w:w="5070" w:type="dxa"/>
            <w:vAlign w:val="center"/>
          </w:tcPr>
          <w:p w14:paraId="23C67021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Changer la version d’un package</w:t>
            </w:r>
          </w:p>
        </w:tc>
        <w:tc>
          <w:tcPr>
            <w:tcW w:w="1559" w:type="dxa"/>
            <w:vAlign w:val="center"/>
          </w:tcPr>
          <w:p w14:paraId="0EC86AE6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  <w:p w14:paraId="39B9A2E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21ABCF0A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  <w:tc>
          <w:tcPr>
            <w:tcW w:w="1417" w:type="dxa"/>
            <w:vAlign w:val="center"/>
          </w:tcPr>
          <w:p w14:paraId="573278EA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Haut</w:t>
            </w:r>
          </w:p>
        </w:tc>
      </w:tr>
    </w:tbl>
    <w:p w14:paraId="7A750362" w14:textId="2F2FA693" w:rsidR="00DF09F2" w:rsidRDefault="00DF09F2" w:rsidP="00DF09F2">
      <w:pPr>
        <w:pStyle w:val="Corpsdetexte"/>
        <w:rPr>
          <w:lang w:val="fr-FR"/>
        </w:rPr>
      </w:pPr>
    </w:p>
    <w:p w14:paraId="4E50089A" w14:textId="6EE2640C" w:rsidR="005B44CF" w:rsidRPr="00E230D9" w:rsidRDefault="00BC23CA" w:rsidP="005B44CF">
      <w:pPr>
        <w:pStyle w:val="Titre1"/>
        <w:rPr>
          <w:lang w:val="fr-FR"/>
        </w:rPr>
      </w:pPr>
      <w:bookmarkStart w:id="10" w:name="_Toc465005693"/>
      <w:r w:rsidRPr="00E230D9">
        <w:rPr>
          <w:lang w:val="fr-FR"/>
        </w:rPr>
        <w:t>Spécifications fonctionnelles</w:t>
      </w:r>
      <w:bookmarkEnd w:id="10"/>
    </w:p>
    <w:p w14:paraId="6F66DB1A" w14:textId="77777777" w:rsidR="003D724A" w:rsidRPr="008E77E3" w:rsidRDefault="00FF6990" w:rsidP="00312D2A">
      <w:pPr>
        <w:pStyle w:val="Titre2"/>
        <w:rPr>
          <w:lang w:val="fr-FR"/>
        </w:rPr>
      </w:pPr>
      <w:bookmarkStart w:id="11" w:name="_Toc194313278"/>
      <w:bookmarkStart w:id="12" w:name="_Toc465005694"/>
      <w:r w:rsidRPr="00E230D9">
        <w:rPr>
          <w:lang w:val="fr-FR"/>
        </w:rPr>
        <w:t>Carte de navigation</w:t>
      </w:r>
      <w:bookmarkEnd w:id="11"/>
      <w:bookmarkEnd w:id="12"/>
    </w:p>
    <w:p w14:paraId="57F06882" w14:textId="77777777" w:rsidR="003D724A" w:rsidRPr="00E230D9" w:rsidRDefault="003D724A" w:rsidP="00312D2A">
      <w:pPr>
        <w:pStyle w:val="Commentaires"/>
        <w:rPr>
          <w:color w:val="auto"/>
          <w:lang w:val="fr-FR"/>
        </w:rPr>
      </w:pPr>
      <w:r w:rsidRPr="00E230D9">
        <w:rPr>
          <w:color w:val="auto"/>
          <w:lang w:val="fr-FR"/>
        </w:rPr>
        <w:t xml:space="preserve">Nous avons réalisé notre diagramme de navigation sur le site </w:t>
      </w:r>
      <w:proofErr w:type="spellStart"/>
      <w:r w:rsidRPr="00E230D9">
        <w:rPr>
          <w:color w:val="auto"/>
          <w:lang w:val="fr-FR"/>
        </w:rPr>
        <w:t>Lucidchart</w:t>
      </w:r>
      <w:proofErr w:type="spellEnd"/>
      <w:r w:rsidRPr="00E230D9">
        <w:rPr>
          <w:color w:val="auto"/>
          <w:lang w:val="fr-FR"/>
        </w:rPr>
        <w:t> :</w:t>
      </w:r>
    </w:p>
    <w:p w14:paraId="3CE62B01" w14:textId="77777777" w:rsidR="003D724A" w:rsidRPr="00E230D9" w:rsidRDefault="00854145" w:rsidP="00312D2A">
      <w:pPr>
        <w:pStyle w:val="Commentaires"/>
        <w:rPr>
          <w:color w:val="auto"/>
          <w:lang w:val="fr-FR"/>
        </w:rPr>
      </w:pPr>
      <w:hyperlink r:id="rId10" w:history="1">
        <w:r w:rsidR="003D724A" w:rsidRPr="00E230D9">
          <w:rPr>
            <w:rStyle w:val="Lienhypertexte"/>
            <w:lang w:val="fr-FR"/>
          </w:rPr>
          <w:t>https://www.lucidchart.com/invitations/accept/1e09256e-a96f-477b-a76a-88</w:t>
        </w:r>
        <w:r w:rsidR="003D724A" w:rsidRPr="00E230D9">
          <w:rPr>
            <w:rStyle w:val="Lienhypertexte"/>
            <w:lang w:val="fr-FR"/>
          </w:rPr>
          <w:t>3</w:t>
        </w:r>
        <w:r w:rsidR="003D724A" w:rsidRPr="00E230D9">
          <w:rPr>
            <w:rStyle w:val="Lienhypertexte"/>
            <w:lang w:val="fr-FR"/>
          </w:rPr>
          <w:t>2e0678b13</w:t>
        </w:r>
      </w:hyperlink>
    </w:p>
    <w:p w14:paraId="650C8ECB" w14:textId="77777777" w:rsidR="00901A2D" w:rsidRPr="00E230D9" w:rsidRDefault="00901A2D" w:rsidP="00312D2A">
      <w:pPr>
        <w:pStyle w:val="Commentaires"/>
        <w:rPr>
          <w:color w:val="auto"/>
          <w:lang w:val="fr-FR"/>
        </w:rPr>
      </w:pPr>
    </w:p>
    <w:p w14:paraId="2DCEDBE3" w14:textId="77777777" w:rsidR="00901A2D" w:rsidRPr="00E230D9" w:rsidRDefault="00901A2D" w:rsidP="00312D2A">
      <w:pPr>
        <w:pStyle w:val="Commentaires"/>
        <w:rPr>
          <w:color w:val="auto"/>
          <w:lang w:val="fr-FR"/>
        </w:rPr>
      </w:pPr>
      <w:r w:rsidRPr="00E230D9">
        <w:rPr>
          <w:color w:val="auto"/>
          <w:lang w:val="fr-FR"/>
        </w:rPr>
        <w:t>Nous avons également réalisé des maquettes de nos vues :</w:t>
      </w:r>
    </w:p>
    <w:p w14:paraId="73D65AA5" w14:textId="77777777" w:rsidR="00901A2D" w:rsidRPr="00E230D9" w:rsidRDefault="00854145" w:rsidP="00312D2A">
      <w:pPr>
        <w:pStyle w:val="Commentaires"/>
        <w:rPr>
          <w:color w:val="auto"/>
          <w:lang w:val="fr-FR"/>
        </w:rPr>
      </w:pPr>
      <w:hyperlink r:id="rId11" w:history="1">
        <w:r w:rsidR="00901A2D" w:rsidRPr="00E230D9">
          <w:rPr>
            <w:rStyle w:val="Lienhypertexte"/>
            <w:lang w:val="fr-FR"/>
          </w:rPr>
          <w:t>https://classic.moqups.com/acharrier@intechinfo.fr/W1B9DKyP</w:t>
        </w:r>
      </w:hyperlink>
    </w:p>
    <w:p w14:paraId="01605B37" w14:textId="77777777" w:rsidR="00FF6990" w:rsidRPr="005507D5" w:rsidRDefault="00FF6990" w:rsidP="00FF6990">
      <w:pPr>
        <w:pStyle w:val="Titre2"/>
        <w:rPr>
          <w:lang w:val="fr-FR"/>
        </w:rPr>
      </w:pPr>
      <w:bookmarkStart w:id="13" w:name="_Toc465005695"/>
      <w:r w:rsidRPr="00E230D9">
        <w:rPr>
          <w:lang w:val="fr-FR"/>
        </w:rPr>
        <w:t>Détails des cas d’utilisations</w:t>
      </w:r>
      <w:bookmarkEnd w:id="13"/>
    </w:p>
    <w:p w14:paraId="6897F66A" w14:textId="77777777" w:rsidR="003351FF" w:rsidRPr="00E230D9" w:rsidRDefault="003351FF" w:rsidP="00493730">
      <w:pPr>
        <w:pStyle w:val="Titre3"/>
        <w:numPr>
          <w:ilvl w:val="0"/>
          <w:numId w:val="17"/>
        </w:numPr>
      </w:pPr>
      <w:r w:rsidRPr="00E230D9">
        <w:t>Nom du cas</w:t>
      </w:r>
    </w:p>
    <w:p w14:paraId="28D52B82" w14:textId="77777777" w:rsidR="003351FF" w:rsidRPr="00E230D9" w:rsidRDefault="005507D5" w:rsidP="003351FF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Se connecter</w:t>
      </w:r>
    </w:p>
    <w:p w14:paraId="14F2E7D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45B576ED" w14:textId="558BA588" w:rsidR="003351FF" w:rsidRPr="00E230D9" w:rsidRDefault="001847F8" w:rsidP="003351FF">
      <w:pPr>
        <w:pStyle w:val="Corpsdetexte"/>
        <w:rPr>
          <w:lang w:val="fr-FR"/>
        </w:rPr>
      </w:pPr>
      <w:r>
        <w:rPr>
          <w:lang w:val="fr-FR"/>
        </w:rPr>
        <w:t>L’U</w:t>
      </w:r>
      <w:r w:rsidR="003351FF" w:rsidRPr="00E230D9">
        <w:rPr>
          <w:lang w:val="fr-FR"/>
        </w:rPr>
        <w:t xml:space="preserve">tilisateur </w:t>
      </w:r>
      <w:r w:rsidR="005507D5">
        <w:rPr>
          <w:lang w:val="fr-FR"/>
        </w:rPr>
        <w:t xml:space="preserve">se connecte au site </w:t>
      </w:r>
      <w:proofErr w:type="spellStart"/>
      <w:r w:rsidR="005507D5">
        <w:rPr>
          <w:lang w:val="fr-FR"/>
        </w:rPr>
        <w:t>Galt</w:t>
      </w:r>
      <w:proofErr w:type="spellEnd"/>
      <w:r w:rsidR="005507D5">
        <w:rPr>
          <w:lang w:val="fr-FR"/>
        </w:rPr>
        <w:t xml:space="preserve"> grâce à son compte </w:t>
      </w:r>
      <w:proofErr w:type="spellStart"/>
      <w:r w:rsidR="005507D5">
        <w:rPr>
          <w:lang w:val="fr-FR"/>
        </w:rPr>
        <w:t>GitHub</w:t>
      </w:r>
      <w:proofErr w:type="spellEnd"/>
      <w:r w:rsidR="005507D5">
        <w:rPr>
          <w:lang w:val="fr-FR"/>
        </w:rPr>
        <w:t>.</w:t>
      </w:r>
    </w:p>
    <w:p w14:paraId="5DA04F0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6A0536E1" w14:textId="77777777" w:rsidR="003351FF" w:rsidRPr="00E230D9" w:rsidRDefault="005507D5" w:rsidP="003351FF">
      <w:pPr>
        <w:pStyle w:val="Corpsdetexte"/>
        <w:rPr>
          <w:lang w:val="fr-FR"/>
        </w:rPr>
      </w:pPr>
      <w:r>
        <w:rPr>
          <w:lang w:val="fr-FR"/>
        </w:rPr>
        <w:t>L’Utilisateur qui se connecte.</w:t>
      </w:r>
    </w:p>
    <w:p w14:paraId="6517466E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48F5CAFE" w14:textId="77777777" w:rsidR="003351FF" w:rsidRPr="00E230D9" w:rsidRDefault="005507D5" w:rsidP="003351FF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 xml:space="preserve">L’API </w:t>
      </w:r>
      <w:proofErr w:type="spellStart"/>
      <w:r>
        <w:rPr>
          <w:lang w:val="fr-FR" w:eastAsia="x-none" w:bidi="ar-SA"/>
        </w:rPr>
        <w:t>GitHub</w:t>
      </w:r>
      <w:proofErr w:type="spellEnd"/>
      <w:r>
        <w:rPr>
          <w:lang w:val="fr-FR" w:eastAsia="x-none" w:bidi="ar-SA"/>
        </w:rPr>
        <w:t xml:space="preserve"> qui connecte l’Utilisateur, l</w:t>
      </w:r>
      <w:r w:rsidR="003351FF" w:rsidRPr="00E230D9">
        <w:rPr>
          <w:lang w:val="fr-FR" w:eastAsia="x-none" w:bidi="ar-SA"/>
        </w:rPr>
        <w:t xml:space="preserve">e </w:t>
      </w:r>
      <w:r>
        <w:rPr>
          <w:lang w:val="fr-FR" w:eastAsia="x-none" w:bidi="ar-SA"/>
        </w:rPr>
        <w:t xml:space="preserve">Système qui redirige l’Utilisateur vers l’API </w:t>
      </w:r>
      <w:proofErr w:type="spellStart"/>
      <w:r>
        <w:rPr>
          <w:lang w:val="fr-FR" w:eastAsia="x-none" w:bidi="ar-SA"/>
        </w:rPr>
        <w:t>GitHub</w:t>
      </w:r>
      <w:proofErr w:type="spellEnd"/>
      <w:r>
        <w:rPr>
          <w:lang w:val="fr-FR" w:eastAsia="x-none" w:bidi="ar-SA"/>
        </w:rPr>
        <w:t>.</w:t>
      </w:r>
    </w:p>
    <w:p w14:paraId="187954B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01B45757" w14:textId="77777777" w:rsidR="003351FF" w:rsidRPr="00E230D9" w:rsidRDefault="005507D5" w:rsidP="003351FF">
      <w:pPr>
        <w:pStyle w:val="Corpsdetexte"/>
        <w:rPr>
          <w:lang w:val="fr-FR"/>
        </w:rPr>
      </w:pPr>
      <w:r>
        <w:rPr>
          <w:lang w:val="fr-FR"/>
        </w:rPr>
        <w:t>L’Utilisateur est sur n’importe quelle page du site.</w:t>
      </w:r>
    </w:p>
    <w:p w14:paraId="7E874A11" w14:textId="77777777" w:rsidR="003351FF" w:rsidRPr="00E230D9" w:rsidRDefault="003351FF" w:rsidP="003351FF">
      <w:pPr>
        <w:pStyle w:val="Titre4"/>
        <w:rPr>
          <w:lang w:val="fr-FR"/>
        </w:rPr>
      </w:pPr>
      <w:proofErr w:type="spellStart"/>
      <w:r w:rsidRPr="00E230D9">
        <w:rPr>
          <w:lang w:val="fr-FR"/>
        </w:rPr>
        <w:t>Postconditions</w:t>
      </w:r>
      <w:proofErr w:type="spellEnd"/>
      <w:r w:rsidRPr="00E230D9">
        <w:rPr>
          <w:lang w:val="fr-FR"/>
        </w:rPr>
        <w:t xml:space="preserve"> (garantie en cas de succès) : </w:t>
      </w:r>
    </w:p>
    <w:p w14:paraId="2731677D" w14:textId="77777777" w:rsidR="003351FF" w:rsidRPr="00E230D9" w:rsidRDefault="005507D5" w:rsidP="003351FF">
      <w:pPr>
        <w:pStyle w:val="Corpsdetexte"/>
        <w:rPr>
          <w:lang w:val="fr-FR"/>
        </w:rPr>
      </w:pPr>
      <w:r>
        <w:rPr>
          <w:lang w:val="fr-FR"/>
        </w:rPr>
        <w:t>Le Système a connecté l’Utilisateur.</w:t>
      </w:r>
    </w:p>
    <w:p w14:paraId="2D5BF3D0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lastRenderedPageBreak/>
        <w:t xml:space="preserve">Scénario nominal : </w:t>
      </w:r>
    </w:p>
    <w:p w14:paraId="3BA53E64" w14:textId="77777777" w:rsidR="003351FF" w:rsidRPr="00E230D9" w:rsidRDefault="003351FF" w:rsidP="00493730">
      <w:pPr>
        <w:pStyle w:val="casdutilisation-tape1"/>
        <w:numPr>
          <w:ilvl w:val="0"/>
          <w:numId w:val="19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 w:rsidR="005507D5">
        <w:t>l’U</w:t>
      </w:r>
      <w:r w:rsidR="00396F21" w:rsidRPr="00E230D9">
        <w:rPr>
          <w:lang w:eastAsia="x-none"/>
        </w:rPr>
        <w:t xml:space="preserve">tilisateur </w:t>
      </w:r>
      <w:r w:rsidR="005507D5">
        <w:rPr>
          <w:lang w:eastAsia="x-none"/>
        </w:rPr>
        <w:t>clique sur « </w:t>
      </w:r>
      <w:proofErr w:type="spellStart"/>
      <w:r w:rsidR="005507D5">
        <w:rPr>
          <w:lang w:eastAsia="x-none"/>
        </w:rPr>
        <w:t>Connect</w:t>
      </w:r>
      <w:proofErr w:type="spellEnd"/>
      <w:r w:rsidR="005507D5">
        <w:rPr>
          <w:lang w:eastAsia="x-none"/>
        </w:rPr>
        <w:t xml:space="preserve"> </w:t>
      </w:r>
      <w:proofErr w:type="spellStart"/>
      <w:r w:rsidR="005507D5">
        <w:rPr>
          <w:lang w:eastAsia="x-none"/>
        </w:rPr>
        <w:t>with</w:t>
      </w:r>
      <w:proofErr w:type="spellEnd"/>
      <w:r w:rsidR="005507D5">
        <w:rPr>
          <w:lang w:eastAsia="x-none"/>
        </w:rPr>
        <w:t xml:space="preserve"> </w:t>
      </w:r>
      <w:proofErr w:type="spellStart"/>
      <w:r w:rsidR="005507D5">
        <w:rPr>
          <w:lang w:eastAsia="x-none"/>
        </w:rPr>
        <w:t>GitHub</w:t>
      </w:r>
      <w:proofErr w:type="spellEnd"/>
      <w:r w:rsidR="005507D5">
        <w:rPr>
          <w:lang w:eastAsia="x-none"/>
        </w:rPr>
        <w:t> ».</w:t>
      </w:r>
    </w:p>
    <w:p w14:paraId="4D575546" w14:textId="77777777" w:rsidR="003351FF" w:rsidRPr="00E230D9" w:rsidRDefault="005507D5" w:rsidP="003351FF">
      <w:pPr>
        <w:pStyle w:val="casdutilisation-tape1"/>
        <w:tabs>
          <w:tab w:val="clear" w:pos="1068"/>
          <w:tab w:val="num" w:pos="720"/>
        </w:tabs>
        <w:ind w:hanging="888"/>
      </w:pPr>
      <w:r>
        <w:t xml:space="preserve">Le Système redirige vers la connexion vers l’API </w:t>
      </w:r>
      <w:proofErr w:type="spellStart"/>
      <w:r>
        <w:t>GitHub</w:t>
      </w:r>
      <w:proofErr w:type="spellEnd"/>
      <w:r>
        <w:t>.</w:t>
      </w:r>
    </w:p>
    <w:p w14:paraId="2A6F3B31" w14:textId="32034AAF" w:rsidR="003351FF" w:rsidRPr="00E230D9" w:rsidRDefault="00D67C3C" w:rsidP="003351FF">
      <w:pPr>
        <w:pStyle w:val="casdutilisation-tape1"/>
        <w:tabs>
          <w:tab w:val="clear" w:pos="1068"/>
          <w:tab w:val="num" w:pos="720"/>
        </w:tabs>
        <w:ind w:hanging="888"/>
      </w:pPr>
      <w:r>
        <w:t xml:space="preserve">L’API </w:t>
      </w:r>
      <w:proofErr w:type="spellStart"/>
      <w:r>
        <w:t>GitHub</w:t>
      </w:r>
      <w:proofErr w:type="spellEnd"/>
      <w:r w:rsidR="00202281">
        <w:t xml:space="preserve"> connecte l’Utilisateur</w:t>
      </w:r>
      <w:r w:rsidR="001847F8">
        <w:t>.</w:t>
      </w:r>
    </w:p>
    <w:p w14:paraId="083E9BB3" w14:textId="0628B5AB" w:rsidR="003351FF" w:rsidRPr="00E230D9" w:rsidRDefault="00202281" w:rsidP="00AB7858">
      <w:pPr>
        <w:pStyle w:val="casdutilisation-tape1"/>
        <w:tabs>
          <w:tab w:val="clear" w:pos="1068"/>
          <w:tab w:val="num" w:pos="720"/>
        </w:tabs>
        <w:ind w:hanging="888"/>
      </w:pPr>
      <w:r>
        <w:t>Le Système renvoie la page d’accueil avec l’Utilisateur connecté</w:t>
      </w:r>
      <w:r w:rsidR="001847F8">
        <w:t>.</w:t>
      </w:r>
    </w:p>
    <w:p w14:paraId="52BDC81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55B29DC2" w14:textId="58C9866A" w:rsidR="003351FF" w:rsidRPr="00E230D9" w:rsidRDefault="00F362BD" w:rsidP="003351FF">
      <w:pPr>
        <w:pStyle w:val="InfoBlue"/>
        <w:rPr>
          <w:lang w:val="fr-FR"/>
        </w:rPr>
      </w:pPr>
      <w:r>
        <w:rPr>
          <w:lang w:val="fr-FR"/>
        </w:rPr>
        <w:pict w14:anchorId="02D2D2FE">
          <v:shape id="_x0000_i1027" type="#_x0000_t75" style="width:453.75pt;height:315.75pt">
            <v:imagedata r:id="rId12" o:title="Home"/>
          </v:shape>
        </w:pict>
      </w:r>
    </w:p>
    <w:p w14:paraId="7D4E0CE9" w14:textId="3E0FA691" w:rsidR="004E13F6" w:rsidRDefault="004E13F6" w:rsidP="00202281">
      <w:pPr>
        <w:pStyle w:val="Corpsdetexte"/>
        <w:rPr>
          <w:lang w:val="fr-FR"/>
        </w:rPr>
      </w:pPr>
      <w:r w:rsidRPr="00E230D9">
        <w:rPr>
          <w:lang w:val="fr-FR"/>
        </w:rPr>
        <w:t>Page d’a</w:t>
      </w:r>
      <w:r w:rsidR="00202281">
        <w:rPr>
          <w:lang w:val="fr-FR"/>
        </w:rPr>
        <w:t>ccueil lorsque l’Utilisateur n’est pas connecté</w:t>
      </w:r>
    </w:p>
    <w:p w14:paraId="7975CE48" w14:textId="64A0564E" w:rsidR="001847F8" w:rsidRDefault="00F362BD" w:rsidP="00202281">
      <w:pPr>
        <w:pStyle w:val="Corpsdetexte"/>
        <w:rPr>
          <w:lang w:val="fr-FR"/>
        </w:rPr>
      </w:pPr>
      <w:r>
        <w:rPr>
          <w:lang w:val="fr-FR"/>
        </w:rPr>
        <w:lastRenderedPageBreak/>
        <w:pict w14:anchorId="18871970">
          <v:shape id="_x0000_i1028" type="#_x0000_t75" style="width:453.75pt;height:301.5pt">
            <v:imagedata r:id="rId13" o:title="Home_connected"/>
          </v:shape>
        </w:pict>
      </w:r>
    </w:p>
    <w:p w14:paraId="761BEDB6" w14:textId="342E1339" w:rsidR="001847F8" w:rsidRPr="00E230D9" w:rsidRDefault="001847F8" w:rsidP="00202281">
      <w:pPr>
        <w:pStyle w:val="Corpsdetexte"/>
        <w:rPr>
          <w:lang w:val="fr-FR"/>
        </w:rPr>
      </w:pPr>
      <w:r>
        <w:rPr>
          <w:lang w:val="fr-FR"/>
        </w:rPr>
        <w:t>Page d’accueil lorsque l’utilisateur est connecté</w:t>
      </w:r>
    </w:p>
    <w:p w14:paraId="365254B6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0F888C95" w14:textId="48EFF2D1" w:rsidR="007F266B" w:rsidRDefault="004E13F6" w:rsidP="007F266B">
      <w:pPr>
        <w:pStyle w:val="Corpsdetexte"/>
        <w:rPr>
          <w:lang w:val="fr-FR"/>
        </w:rPr>
      </w:pPr>
      <w:r w:rsidRPr="00E230D9">
        <w:rPr>
          <w:lang w:val="fr-FR"/>
        </w:rPr>
        <w:t>Régulière</w:t>
      </w:r>
    </w:p>
    <w:p w14:paraId="28BB8D64" w14:textId="77777777" w:rsidR="001847F8" w:rsidRPr="00E230D9" w:rsidRDefault="001847F8" w:rsidP="007F266B">
      <w:pPr>
        <w:pStyle w:val="Corpsdetexte"/>
        <w:rPr>
          <w:lang w:val="fr-FR"/>
        </w:rPr>
      </w:pPr>
    </w:p>
    <w:p w14:paraId="725A93A6" w14:textId="77777777" w:rsidR="004F5CD3" w:rsidRPr="00E230D9" w:rsidRDefault="004F5CD3" w:rsidP="004F5CD3">
      <w:pPr>
        <w:pStyle w:val="Titre3"/>
        <w:numPr>
          <w:ilvl w:val="0"/>
          <w:numId w:val="17"/>
        </w:numPr>
      </w:pPr>
      <w:r w:rsidRPr="00E230D9">
        <w:t>Nom du cas</w:t>
      </w:r>
    </w:p>
    <w:p w14:paraId="17DF3228" w14:textId="00ADF126" w:rsidR="004F5CD3" w:rsidRPr="00E230D9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Rechercher un package</w:t>
      </w:r>
    </w:p>
    <w:p w14:paraId="6893DCE7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0B8E88DA" w14:textId="137E25CA" w:rsidR="004F5CD3" w:rsidRPr="00E230D9" w:rsidRDefault="004F5CD3" w:rsidP="004F5CD3">
      <w:pPr>
        <w:pStyle w:val="Corpsdetexte"/>
        <w:rPr>
          <w:lang w:val="fr-FR"/>
        </w:rPr>
      </w:pPr>
      <w:r>
        <w:rPr>
          <w:lang w:val="fr-FR"/>
        </w:rPr>
        <w:t xml:space="preserve">L’Utilisateur recherche un package présent sur </w:t>
      </w:r>
      <w:proofErr w:type="spellStart"/>
      <w:r>
        <w:rPr>
          <w:lang w:val="fr-FR"/>
        </w:rPr>
        <w:t>NuGet</w:t>
      </w:r>
      <w:proofErr w:type="spellEnd"/>
      <w:r>
        <w:rPr>
          <w:lang w:val="fr-FR"/>
        </w:rPr>
        <w:t>.</w:t>
      </w:r>
    </w:p>
    <w:p w14:paraId="7624BB21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7A2BDA12" w14:textId="62BF36AE" w:rsidR="004F5CD3" w:rsidRPr="00E230D9" w:rsidRDefault="004F5CD3" w:rsidP="004F5CD3">
      <w:pPr>
        <w:pStyle w:val="Corpsdetexte"/>
        <w:rPr>
          <w:lang w:val="fr-FR"/>
        </w:rPr>
      </w:pPr>
      <w:r>
        <w:rPr>
          <w:lang w:val="fr-FR"/>
        </w:rPr>
        <w:t>L’Utilisateur qui recherche le package.</w:t>
      </w:r>
    </w:p>
    <w:p w14:paraId="7F59D2C1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33F73DCF" w14:textId="021A7CF8" w:rsidR="004F5CD3" w:rsidRPr="00E230D9" w:rsidRDefault="004F5CD3" w:rsidP="004F5CD3">
      <w:pPr>
        <w:pStyle w:val="Corpsdetexte"/>
        <w:rPr>
          <w:lang w:val="fr-FR" w:eastAsia="x-none" w:bidi="ar-SA"/>
        </w:rPr>
      </w:pPr>
      <w:r w:rsidRPr="00E230D9">
        <w:rPr>
          <w:lang w:val="fr-FR" w:eastAsia="x-none" w:bidi="ar-SA"/>
        </w:rPr>
        <w:t xml:space="preserve">Le </w:t>
      </w:r>
      <w:r>
        <w:rPr>
          <w:lang w:val="fr-FR" w:eastAsia="x-none" w:bidi="ar-SA"/>
        </w:rPr>
        <w:t>Système qui affiche le package.</w:t>
      </w:r>
    </w:p>
    <w:p w14:paraId="2F0B063E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54FB3C68" w14:textId="1C468A39" w:rsidR="004F5CD3" w:rsidRPr="00E230D9" w:rsidRDefault="004F5CD3" w:rsidP="004F5CD3">
      <w:pPr>
        <w:pStyle w:val="Corpsdetexte"/>
        <w:rPr>
          <w:lang w:val="fr-FR"/>
        </w:rPr>
      </w:pPr>
      <w:r>
        <w:rPr>
          <w:lang w:val="fr-FR"/>
        </w:rPr>
        <w:t>L’Utilisateur est sur la page d’accueil (ou n’importe quelle autre page du site).</w:t>
      </w:r>
    </w:p>
    <w:p w14:paraId="45495159" w14:textId="77777777" w:rsidR="004F5CD3" w:rsidRPr="00E230D9" w:rsidRDefault="004F5CD3" w:rsidP="004F5CD3">
      <w:pPr>
        <w:pStyle w:val="Titre4"/>
        <w:rPr>
          <w:lang w:val="fr-FR"/>
        </w:rPr>
      </w:pPr>
      <w:proofErr w:type="spellStart"/>
      <w:r w:rsidRPr="00E230D9">
        <w:rPr>
          <w:lang w:val="fr-FR"/>
        </w:rPr>
        <w:t>Postconditions</w:t>
      </w:r>
      <w:proofErr w:type="spellEnd"/>
      <w:r w:rsidRPr="00E230D9">
        <w:rPr>
          <w:lang w:val="fr-FR"/>
        </w:rPr>
        <w:t xml:space="preserve"> (garantie en cas de succès) : </w:t>
      </w:r>
    </w:p>
    <w:p w14:paraId="28C2AEEE" w14:textId="77777777" w:rsidR="004F5CD3" w:rsidRPr="00E230D9" w:rsidRDefault="004F5CD3" w:rsidP="004F5CD3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Système renvoie la page du package.</w:t>
      </w:r>
    </w:p>
    <w:p w14:paraId="4FBDB401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lastRenderedPageBreak/>
        <w:t xml:space="preserve">Scénario nominal : </w:t>
      </w:r>
    </w:p>
    <w:p w14:paraId="3BAF7882" w14:textId="4322B24B" w:rsidR="004F5CD3" w:rsidRPr="00E230D9" w:rsidRDefault="004F5CD3" w:rsidP="004F5CD3">
      <w:pPr>
        <w:pStyle w:val="casdutilisation-tape1"/>
        <w:numPr>
          <w:ilvl w:val="0"/>
          <w:numId w:val="30"/>
        </w:numPr>
        <w:tabs>
          <w:tab w:val="clear" w:pos="1068"/>
          <w:tab w:val="num" w:pos="720"/>
        </w:tabs>
        <w:ind w:left="709" w:hanging="502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 xml:space="preserve">clique </w:t>
      </w:r>
      <w:r w:rsidR="006F6B49">
        <w:rPr>
          <w:lang w:eastAsia="x-none"/>
        </w:rPr>
        <w:t>dans la barre de recherche.</w:t>
      </w:r>
    </w:p>
    <w:p w14:paraId="55AEED84" w14:textId="5BF685C4" w:rsidR="004F5CD3" w:rsidRDefault="004F5CD3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 w:rsidRPr="00E230D9">
        <w:t>L’Utilisateur</w:t>
      </w:r>
      <w:r>
        <w:t xml:space="preserve"> </w:t>
      </w:r>
      <w:r w:rsidR="006F6B49">
        <w:t>tape le nom du package qu’il recherche.</w:t>
      </w:r>
    </w:p>
    <w:p w14:paraId="32DAB613" w14:textId="2261EB54" w:rsidR="004F5CD3" w:rsidRPr="00E230D9" w:rsidRDefault="006F6B49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>
        <w:t xml:space="preserve">Le Système affiche les résultats (4 au maximum) correspondants sous la barre de recherche et « More </w:t>
      </w:r>
      <w:proofErr w:type="spellStart"/>
      <w:r>
        <w:t>results</w:t>
      </w:r>
      <w:proofErr w:type="spellEnd"/>
      <w:r>
        <w:t> ».</w:t>
      </w:r>
    </w:p>
    <w:p w14:paraId="0B87B792" w14:textId="053EF074" w:rsidR="004F5CD3" w:rsidRDefault="006F6B49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>
        <w:t>L’Utilisateur clique sur le package souhaité.</w:t>
      </w:r>
    </w:p>
    <w:p w14:paraId="61A5ABFB" w14:textId="5013C0A1" w:rsidR="006F6B49" w:rsidRPr="00E230D9" w:rsidRDefault="006F6B49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 affiche la page du package.</w:t>
      </w:r>
    </w:p>
    <w:p w14:paraId="709A0625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Extensions: </w:t>
      </w:r>
    </w:p>
    <w:p w14:paraId="5F225494" w14:textId="64D14D31" w:rsidR="005D6F2C" w:rsidRPr="00E230D9" w:rsidRDefault="005D6F2C" w:rsidP="005D6F2C">
      <w:pPr>
        <w:pStyle w:val="casdutilisation-tape1"/>
        <w:numPr>
          <w:ilvl w:val="0"/>
          <w:numId w:val="0"/>
        </w:numPr>
        <w:ind w:left="360" w:hanging="180"/>
      </w:pPr>
      <w:proofErr w:type="gramStart"/>
      <w:r>
        <w:t>2a</w:t>
      </w:r>
      <w:r w:rsidRPr="00E230D9">
        <w:t xml:space="preserve"> .</w:t>
      </w:r>
      <w:proofErr w:type="gramEnd"/>
      <w:r w:rsidRPr="00E230D9">
        <w:t xml:space="preserve"> Si </w:t>
      </w:r>
      <w:r>
        <w:t>le Système ne trouve pas de résultat, alors :</w:t>
      </w:r>
    </w:p>
    <w:p w14:paraId="4313A5AE" w14:textId="77777777" w:rsidR="005D6F2C" w:rsidRPr="00E230D9" w:rsidRDefault="005D6F2C" w:rsidP="005D6F2C">
      <w:pPr>
        <w:pStyle w:val="casdutilisation-tape2"/>
        <w:numPr>
          <w:ilvl w:val="0"/>
          <w:numId w:val="21"/>
        </w:numPr>
      </w:pPr>
      <w:r w:rsidRPr="00E230D9">
        <w:t xml:space="preserve">Le Système </w:t>
      </w:r>
      <w:r>
        <w:t xml:space="preserve">« No </w:t>
      </w:r>
      <w:proofErr w:type="spellStart"/>
      <w:r>
        <w:t>results</w:t>
      </w:r>
      <w:proofErr w:type="spellEnd"/>
      <w:r>
        <w:t> » sous la barre de recherche.</w:t>
      </w:r>
    </w:p>
    <w:p w14:paraId="5FEABCCA" w14:textId="2BA239E3" w:rsidR="004F5CD3" w:rsidRPr="00E230D9" w:rsidRDefault="005D6F2C" w:rsidP="004F5CD3">
      <w:pPr>
        <w:pStyle w:val="casdutilisation-tape1"/>
        <w:numPr>
          <w:ilvl w:val="0"/>
          <w:numId w:val="0"/>
        </w:numPr>
        <w:ind w:left="360" w:hanging="180"/>
      </w:pPr>
      <w:proofErr w:type="gramStart"/>
      <w:r>
        <w:t>4</w:t>
      </w:r>
      <w:r w:rsidR="004F5CD3" w:rsidRPr="00E230D9">
        <w:t>a .</w:t>
      </w:r>
      <w:proofErr w:type="gramEnd"/>
      <w:r w:rsidR="004F5CD3" w:rsidRPr="00E230D9">
        <w:t xml:space="preserve"> Si </w:t>
      </w:r>
      <w:r w:rsidR="004F5CD3">
        <w:t xml:space="preserve">l’Utilisateur </w:t>
      </w:r>
      <w:r w:rsidR="006F6B49">
        <w:t xml:space="preserve">clique sur « More </w:t>
      </w:r>
      <w:proofErr w:type="spellStart"/>
      <w:r w:rsidR="006F6B49">
        <w:t>results</w:t>
      </w:r>
      <w:proofErr w:type="spellEnd"/>
      <w:r w:rsidR="006F6B49">
        <w:t> » ou appuie sur Entrée, alors :</w:t>
      </w:r>
    </w:p>
    <w:p w14:paraId="4B597B42" w14:textId="765BBE49" w:rsidR="004F5CD3" w:rsidRDefault="006F6B49" w:rsidP="004F5CD3">
      <w:pPr>
        <w:pStyle w:val="casdutilisation-tape2"/>
        <w:numPr>
          <w:ilvl w:val="0"/>
          <w:numId w:val="20"/>
        </w:numPr>
      </w:pPr>
      <w:r>
        <w:t>Le Système affiche une nouvelle page avec tous les résultats.</w:t>
      </w:r>
    </w:p>
    <w:p w14:paraId="389FE5F0" w14:textId="6719A2EE" w:rsidR="006F6B49" w:rsidRDefault="006F6B49" w:rsidP="004F5CD3">
      <w:pPr>
        <w:pStyle w:val="casdutilisation-tape2"/>
        <w:numPr>
          <w:ilvl w:val="0"/>
          <w:numId w:val="20"/>
        </w:numPr>
      </w:pPr>
      <w:r>
        <w:t>L’Utilisateur clique sur le package souhaité.</w:t>
      </w:r>
    </w:p>
    <w:p w14:paraId="5D8C7DC5" w14:textId="21ABBF08" w:rsidR="006F6B49" w:rsidRPr="00E230D9" w:rsidRDefault="006F6B49" w:rsidP="004F5CD3">
      <w:pPr>
        <w:pStyle w:val="casdutilisation-tape2"/>
        <w:numPr>
          <w:ilvl w:val="0"/>
          <w:numId w:val="20"/>
        </w:numPr>
      </w:pPr>
      <w:r>
        <w:t>Le Système affiche la page du package.</w:t>
      </w:r>
    </w:p>
    <w:p w14:paraId="7876E71A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048CD034" w14:textId="148F0BC7" w:rsidR="004F5CD3" w:rsidRDefault="00F362BD" w:rsidP="004F5CD3">
      <w:pPr>
        <w:pStyle w:val="InfoBlue"/>
        <w:rPr>
          <w:lang w:val="fr-FR"/>
        </w:rPr>
      </w:pPr>
      <w:r>
        <w:rPr>
          <w:lang w:val="fr-FR"/>
        </w:rPr>
        <w:pict w14:anchorId="11CBCF8D">
          <v:shape id="_x0000_i1029" type="#_x0000_t75" style="width:453pt;height:291pt">
            <v:imagedata r:id="rId14" o:title="Home_search" cropbottom="1324f"/>
          </v:shape>
        </w:pict>
      </w:r>
    </w:p>
    <w:p w14:paraId="291C02D4" w14:textId="78A4903E" w:rsid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 xml:space="preserve">Page </w:t>
      </w:r>
      <w:r w:rsidR="006F6B49">
        <w:rPr>
          <w:lang w:val="fr-FR" w:eastAsia="x-none" w:bidi="ar-SA"/>
        </w:rPr>
        <w:t>d’accueil lorsque l’Utilisateur effectue une recherche</w:t>
      </w:r>
    </w:p>
    <w:p w14:paraId="32A551BD" w14:textId="0A86B77E" w:rsidR="004F5CD3" w:rsidRDefault="00F362BD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lastRenderedPageBreak/>
        <w:pict w14:anchorId="3B973437">
          <v:shape id="_x0000_i1030" type="#_x0000_t75" style="width:453pt;height:290.25pt">
            <v:imagedata r:id="rId15" o:title="Home_no_result" cropbottom="1164f"/>
          </v:shape>
        </w:pict>
      </w:r>
    </w:p>
    <w:p w14:paraId="0B3D8785" w14:textId="0FF0342A" w:rsid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</w:t>
      </w:r>
      <w:r w:rsidR="006F6B49">
        <w:rPr>
          <w:lang w:val="fr-FR" w:eastAsia="x-none" w:bidi="ar-SA"/>
        </w:rPr>
        <w:t xml:space="preserve"> d’accueil lorsque le Système ne trouve pas de résultat après une recherche de l’Utilisateur</w:t>
      </w:r>
    </w:p>
    <w:p w14:paraId="0D0DE92E" w14:textId="7C89E207" w:rsidR="006F6B49" w:rsidRDefault="00F362BD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pict w14:anchorId="2F45FFFF">
          <v:shape id="_x0000_i1031" type="#_x0000_t75" style="width:453pt;height:309pt">
            <v:imagedata r:id="rId16" o:title="Results"/>
          </v:shape>
        </w:pict>
      </w:r>
    </w:p>
    <w:p w14:paraId="50B1332F" w14:textId="45EB6462" w:rsidR="006F6B49" w:rsidRPr="004F5CD3" w:rsidRDefault="006F6B49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 xml:space="preserve">Page qui s’affiche lorsque l’Utilisateur a cliqué sur « More </w:t>
      </w:r>
      <w:proofErr w:type="spellStart"/>
      <w:r>
        <w:rPr>
          <w:lang w:val="fr-FR" w:eastAsia="x-none" w:bidi="ar-SA"/>
        </w:rPr>
        <w:t>results</w:t>
      </w:r>
      <w:proofErr w:type="spellEnd"/>
      <w:r>
        <w:rPr>
          <w:lang w:val="fr-FR" w:eastAsia="x-none" w:bidi="ar-SA"/>
        </w:rPr>
        <w:t> »</w:t>
      </w:r>
    </w:p>
    <w:p w14:paraId="5284B436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lastRenderedPageBreak/>
        <w:t xml:space="preserve">Fréquence : </w:t>
      </w:r>
    </w:p>
    <w:p w14:paraId="06265D58" w14:textId="6CA5F173" w:rsidR="004F5CD3" w:rsidRDefault="004F5CD3" w:rsidP="005D6F2C">
      <w:pPr>
        <w:pStyle w:val="Corpsdetexte"/>
        <w:rPr>
          <w:lang w:val="fr-FR"/>
        </w:rPr>
      </w:pPr>
      <w:r w:rsidRPr="00E230D9">
        <w:rPr>
          <w:lang w:val="fr-FR"/>
        </w:rPr>
        <w:t>Régulière</w:t>
      </w:r>
    </w:p>
    <w:p w14:paraId="352CC682" w14:textId="77777777" w:rsidR="005D6F2C" w:rsidRPr="005D6F2C" w:rsidRDefault="005D6F2C" w:rsidP="005D6F2C">
      <w:pPr>
        <w:pStyle w:val="Corpsdetexte"/>
        <w:rPr>
          <w:lang w:val="fr-FR"/>
        </w:rPr>
      </w:pPr>
    </w:p>
    <w:p w14:paraId="2B6C6254" w14:textId="77777777" w:rsidR="005D6F2C" w:rsidRPr="00E230D9" w:rsidRDefault="005D6F2C" w:rsidP="005D6F2C">
      <w:pPr>
        <w:pStyle w:val="Titre3"/>
        <w:numPr>
          <w:ilvl w:val="0"/>
          <w:numId w:val="17"/>
        </w:numPr>
      </w:pPr>
      <w:r w:rsidRPr="00E230D9">
        <w:t>Nom du cas</w:t>
      </w:r>
    </w:p>
    <w:p w14:paraId="780500B0" w14:textId="6192B101" w:rsidR="005D6F2C" w:rsidRPr="00E230D9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Définir un package comme favori</w:t>
      </w:r>
    </w:p>
    <w:p w14:paraId="72F84769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39D88181" w14:textId="2F531087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cherche à définir un package comme favori</w:t>
      </w:r>
    </w:p>
    <w:p w14:paraId="41ECFD2B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3BB92327" w14:textId="5C392B97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qui cherche à ajouter un package dans ses favoris</w:t>
      </w:r>
    </w:p>
    <w:p w14:paraId="4886626A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667A4EC7" w14:textId="63FA157A" w:rsidR="005D6F2C" w:rsidRPr="00E230D9" w:rsidRDefault="005D6F2C" w:rsidP="005D6F2C">
      <w:pPr>
        <w:pStyle w:val="Corpsdetexte"/>
        <w:rPr>
          <w:lang w:val="fr-FR" w:eastAsia="x-none" w:bidi="ar-SA"/>
        </w:rPr>
      </w:pPr>
      <w:r w:rsidRPr="00E230D9">
        <w:rPr>
          <w:lang w:val="fr-FR" w:eastAsia="x-none" w:bidi="ar-SA"/>
        </w:rPr>
        <w:t xml:space="preserve">Le </w:t>
      </w:r>
      <w:r>
        <w:rPr>
          <w:lang w:val="fr-FR" w:eastAsia="x-none" w:bidi="ar-SA"/>
        </w:rPr>
        <w:t>Système qui ajoute le package aux favoris de l’Utilisateur.</w:t>
      </w:r>
    </w:p>
    <w:p w14:paraId="7D2D1310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454146CC" w14:textId="1B4545B4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est sur la page d’un package.</w:t>
      </w:r>
    </w:p>
    <w:p w14:paraId="7445CEDB" w14:textId="77777777" w:rsidR="005D6F2C" w:rsidRPr="00E230D9" w:rsidRDefault="005D6F2C" w:rsidP="005D6F2C">
      <w:pPr>
        <w:pStyle w:val="Titre4"/>
        <w:rPr>
          <w:lang w:val="fr-FR"/>
        </w:rPr>
      </w:pPr>
      <w:proofErr w:type="spellStart"/>
      <w:r w:rsidRPr="00E230D9">
        <w:rPr>
          <w:lang w:val="fr-FR"/>
        </w:rPr>
        <w:t>Postconditions</w:t>
      </w:r>
      <w:proofErr w:type="spellEnd"/>
      <w:r w:rsidRPr="00E230D9">
        <w:rPr>
          <w:lang w:val="fr-FR"/>
        </w:rPr>
        <w:t xml:space="preserve"> (garantie en cas de succès) : </w:t>
      </w:r>
    </w:p>
    <w:p w14:paraId="351DA417" w14:textId="27980A72" w:rsidR="005D6F2C" w:rsidRPr="00E230D9" w:rsidRDefault="005D6F2C" w:rsidP="005D6F2C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package est enregistré dans les favoris de l’Utilisateur</w:t>
      </w:r>
    </w:p>
    <w:p w14:paraId="4D2CDBFF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4D00B714" w14:textId="54F0677C" w:rsidR="005D6F2C" w:rsidRPr="00E230D9" w:rsidRDefault="005D6F2C" w:rsidP="005D6F2C">
      <w:pPr>
        <w:pStyle w:val="casdutilisation-tape1"/>
        <w:numPr>
          <w:ilvl w:val="0"/>
          <w:numId w:val="31"/>
        </w:numPr>
        <w:tabs>
          <w:tab w:val="clear" w:pos="1068"/>
          <w:tab w:val="num" w:pos="720"/>
        </w:tabs>
        <w:ind w:left="709" w:hanging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>clique sur le bouton gris en forme d’étoile.</w:t>
      </w:r>
    </w:p>
    <w:p w14:paraId="2F7C5441" w14:textId="4294FF84" w:rsidR="005D6F2C" w:rsidRDefault="005D6F2C" w:rsidP="005D6F2C">
      <w:pPr>
        <w:pStyle w:val="casdutilisation-tape1"/>
        <w:tabs>
          <w:tab w:val="clear" w:pos="1068"/>
          <w:tab w:val="num" w:pos="720"/>
        </w:tabs>
        <w:ind w:left="709" w:hanging="567"/>
      </w:pPr>
      <w:r>
        <w:t>Le Système ajoute le package actuel dans les favoris de l’Utilisateur.</w:t>
      </w:r>
    </w:p>
    <w:p w14:paraId="4FB92139" w14:textId="757E977E" w:rsidR="005D6F2C" w:rsidRPr="00E230D9" w:rsidRDefault="005D6F2C" w:rsidP="005D6F2C">
      <w:pPr>
        <w:pStyle w:val="casdutilisation-tape1"/>
        <w:tabs>
          <w:tab w:val="clear" w:pos="1068"/>
          <w:tab w:val="num" w:pos="720"/>
        </w:tabs>
        <w:ind w:left="709" w:hanging="567"/>
      </w:pPr>
      <w:r>
        <w:t>Le Système transforme le bouton gris en bouton jaune.</w:t>
      </w:r>
    </w:p>
    <w:p w14:paraId="23C03983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lastRenderedPageBreak/>
        <w:t>Interface utilisateur:</w:t>
      </w:r>
    </w:p>
    <w:p w14:paraId="206B14EF" w14:textId="50BDDBE4" w:rsidR="005D6F2C" w:rsidRDefault="00F362BD" w:rsidP="005D6F2C">
      <w:pPr>
        <w:pStyle w:val="InfoBlue"/>
        <w:rPr>
          <w:lang w:val="fr-FR"/>
        </w:rPr>
      </w:pPr>
      <w:r>
        <w:rPr>
          <w:lang w:val="fr-FR"/>
        </w:rPr>
        <w:pict w14:anchorId="3AA12C1C">
          <v:shape id="_x0000_i1032" type="#_x0000_t75" style="width:453pt;height:331.5pt">
            <v:imagedata r:id="rId17" o:title="Package"/>
          </v:shape>
        </w:pict>
      </w:r>
    </w:p>
    <w:p w14:paraId="1DDEFB5F" w14:textId="49001793" w:rsidR="005D6F2C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</w:t>
      </w:r>
      <w:proofErr w:type="spellStart"/>
      <w:r>
        <w:rPr>
          <w:lang w:val="fr-FR" w:eastAsia="x-none" w:bidi="ar-SA"/>
        </w:rPr>
        <w:t>My</w:t>
      </w:r>
      <w:proofErr w:type="spellEnd"/>
      <w:r>
        <w:rPr>
          <w:lang w:val="fr-FR" w:eastAsia="x-none" w:bidi="ar-SA"/>
        </w:rPr>
        <w:t xml:space="preserve"> packages » lorsque l’Utilisateur a ajouté le package en favori (l’étoile est jaune)</w:t>
      </w:r>
    </w:p>
    <w:p w14:paraId="4C7E5A15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3D32CC99" w14:textId="5D3B7745" w:rsidR="005D6F2C" w:rsidRDefault="005D6F2C" w:rsidP="005D6F2C">
      <w:pPr>
        <w:pStyle w:val="Corpsdetexte"/>
        <w:rPr>
          <w:lang w:val="fr-FR"/>
        </w:rPr>
      </w:pPr>
      <w:r>
        <w:rPr>
          <w:lang w:val="fr-FR"/>
        </w:rPr>
        <w:t>Occasionnelle</w:t>
      </w:r>
    </w:p>
    <w:p w14:paraId="1F8FB56B" w14:textId="77777777" w:rsidR="005D6F2C" w:rsidRPr="005D6F2C" w:rsidRDefault="005D6F2C" w:rsidP="005D6F2C">
      <w:pPr>
        <w:pStyle w:val="Corpsdetexte"/>
        <w:rPr>
          <w:lang w:val="fr-FR"/>
        </w:rPr>
      </w:pPr>
    </w:p>
    <w:p w14:paraId="0485E808" w14:textId="7DE10968" w:rsidR="005507D5" w:rsidRPr="00E230D9" w:rsidRDefault="005507D5" w:rsidP="005507D5">
      <w:pPr>
        <w:pStyle w:val="Titre3"/>
        <w:numPr>
          <w:ilvl w:val="0"/>
          <w:numId w:val="17"/>
        </w:numPr>
      </w:pPr>
      <w:r w:rsidRPr="00E230D9">
        <w:t>Nom du cas</w:t>
      </w:r>
    </w:p>
    <w:p w14:paraId="20231B5A" w14:textId="2FB5BC6D" w:rsidR="005507D5" w:rsidRPr="00E230D9" w:rsidRDefault="001847F8" w:rsidP="005507D5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Accéder à un package favori</w:t>
      </w:r>
    </w:p>
    <w:p w14:paraId="7DDD181E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25F34198" w14:textId="5A98C757" w:rsidR="005507D5" w:rsidRPr="00E230D9" w:rsidRDefault="001847F8" w:rsidP="005507D5">
      <w:pPr>
        <w:pStyle w:val="Corpsdetexte"/>
        <w:rPr>
          <w:lang w:val="fr-FR"/>
        </w:rPr>
      </w:pPr>
      <w:r>
        <w:rPr>
          <w:lang w:val="fr-FR"/>
        </w:rPr>
        <w:t>L’Utilisateur cherche à accéder à un package enregistré dans ses favoris</w:t>
      </w:r>
      <w:r w:rsidR="004F5CD3">
        <w:rPr>
          <w:lang w:val="fr-FR"/>
        </w:rPr>
        <w:t>.</w:t>
      </w:r>
    </w:p>
    <w:p w14:paraId="00282017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1E63CADB" w14:textId="1CF60C33" w:rsidR="005507D5" w:rsidRPr="00E230D9" w:rsidRDefault="001847F8" w:rsidP="005507D5">
      <w:pPr>
        <w:pStyle w:val="Corpsdetexte"/>
        <w:rPr>
          <w:lang w:val="fr-FR"/>
        </w:rPr>
      </w:pPr>
      <w:r>
        <w:rPr>
          <w:lang w:val="fr-FR"/>
        </w:rPr>
        <w:t>L’Utilisateur qui cherche à accéder au package</w:t>
      </w:r>
      <w:r w:rsidR="004F5CD3">
        <w:rPr>
          <w:lang w:val="fr-FR"/>
        </w:rPr>
        <w:t>.</w:t>
      </w:r>
    </w:p>
    <w:p w14:paraId="7569E562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7A91E72B" w14:textId="756A2B28" w:rsidR="005507D5" w:rsidRPr="00E230D9" w:rsidRDefault="005507D5" w:rsidP="005507D5">
      <w:pPr>
        <w:pStyle w:val="Corpsdetexte"/>
        <w:rPr>
          <w:lang w:val="fr-FR" w:eastAsia="x-none" w:bidi="ar-SA"/>
        </w:rPr>
      </w:pPr>
      <w:r w:rsidRPr="00E230D9">
        <w:rPr>
          <w:lang w:val="fr-FR" w:eastAsia="x-none" w:bidi="ar-SA"/>
        </w:rPr>
        <w:t xml:space="preserve">Le système qui </w:t>
      </w:r>
      <w:r w:rsidR="001847F8">
        <w:rPr>
          <w:lang w:val="fr-FR" w:eastAsia="x-none" w:bidi="ar-SA"/>
        </w:rPr>
        <w:t>affiche le</w:t>
      </w:r>
      <w:r w:rsidRPr="00E230D9">
        <w:rPr>
          <w:lang w:val="fr-FR" w:eastAsia="x-none" w:bidi="ar-SA"/>
        </w:rPr>
        <w:t xml:space="preserve"> package.</w:t>
      </w:r>
    </w:p>
    <w:p w14:paraId="4A5E6584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22694D66" w14:textId="01B50CD6" w:rsidR="005507D5" w:rsidRPr="00E230D9" w:rsidRDefault="001847F8" w:rsidP="005507D5">
      <w:pPr>
        <w:pStyle w:val="Corpsdetexte"/>
        <w:rPr>
          <w:lang w:val="fr-FR"/>
        </w:rPr>
      </w:pPr>
      <w:r>
        <w:rPr>
          <w:lang w:val="fr-FR"/>
        </w:rPr>
        <w:t>L’Utilisateur a enregistré le package dans ses favoris.</w:t>
      </w:r>
    </w:p>
    <w:p w14:paraId="3CCB10BB" w14:textId="77777777" w:rsidR="005507D5" w:rsidRPr="00E230D9" w:rsidRDefault="005507D5" w:rsidP="005507D5">
      <w:pPr>
        <w:pStyle w:val="Titre4"/>
        <w:rPr>
          <w:lang w:val="fr-FR"/>
        </w:rPr>
      </w:pPr>
      <w:proofErr w:type="spellStart"/>
      <w:r w:rsidRPr="00E230D9">
        <w:rPr>
          <w:lang w:val="fr-FR"/>
        </w:rPr>
        <w:lastRenderedPageBreak/>
        <w:t>Postconditions</w:t>
      </w:r>
      <w:proofErr w:type="spellEnd"/>
      <w:r w:rsidRPr="00E230D9">
        <w:rPr>
          <w:lang w:val="fr-FR"/>
        </w:rPr>
        <w:t xml:space="preserve"> (garantie en cas de succès) : </w:t>
      </w:r>
    </w:p>
    <w:p w14:paraId="554DA522" w14:textId="066E0B5F" w:rsidR="005507D5" w:rsidRPr="00E230D9" w:rsidRDefault="005507D5" w:rsidP="005507D5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 w:rsidR="001847F8">
        <w:rPr>
          <w:lang w:val="fr-FR"/>
        </w:rPr>
        <w:t>Système renvoie la page du package.</w:t>
      </w:r>
    </w:p>
    <w:p w14:paraId="1EC4E2F8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024400DD" w14:textId="11E4B085" w:rsidR="005507D5" w:rsidRPr="00E230D9" w:rsidRDefault="005507D5" w:rsidP="005D6F2C">
      <w:pPr>
        <w:pStyle w:val="casdutilisation-tape1"/>
        <w:numPr>
          <w:ilvl w:val="0"/>
          <w:numId w:val="32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 w:rsidR="001847F8">
        <w:rPr>
          <w:lang w:eastAsia="x-none"/>
        </w:rPr>
        <w:t>clique sur « </w:t>
      </w:r>
      <w:proofErr w:type="spellStart"/>
      <w:r w:rsidR="001847F8">
        <w:rPr>
          <w:lang w:eastAsia="x-none"/>
        </w:rPr>
        <w:t>My</w:t>
      </w:r>
      <w:proofErr w:type="spellEnd"/>
      <w:r w:rsidR="001847F8">
        <w:rPr>
          <w:lang w:eastAsia="x-none"/>
        </w:rPr>
        <w:t xml:space="preserve"> packages ».</w:t>
      </w:r>
    </w:p>
    <w:p w14:paraId="038BFDDB" w14:textId="4B8E31DD" w:rsidR="004F5CD3" w:rsidRDefault="005507D5" w:rsidP="001847F8">
      <w:pPr>
        <w:pStyle w:val="casdutilisation-tape1"/>
        <w:tabs>
          <w:tab w:val="clear" w:pos="1068"/>
          <w:tab w:val="num" w:pos="720"/>
        </w:tabs>
        <w:ind w:left="709" w:hanging="502"/>
      </w:pPr>
      <w:r w:rsidRPr="00E230D9">
        <w:t>L’Utilisateur</w:t>
      </w:r>
      <w:r w:rsidR="004F5CD3">
        <w:t xml:space="preserve"> cherche le package désiré dans la liste des packages favoris.</w:t>
      </w:r>
    </w:p>
    <w:p w14:paraId="05E1DDAE" w14:textId="63556289" w:rsidR="005507D5" w:rsidRPr="00E230D9" w:rsidRDefault="004F5CD3" w:rsidP="001847F8">
      <w:pPr>
        <w:pStyle w:val="casdutilisation-tape1"/>
        <w:tabs>
          <w:tab w:val="clear" w:pos="1068"/>
          <w:tab w:val="num" w:pos="720"/>
        </w:tabs>
        <w:ind w:left="709" w:hanging="502"/>
      </w:pPr>
      <w:r>
        <w:t xml:space="preserve">L’Utilisateur </w:t>
      </w:r>
      <w:r w:rsidR="001847F8">
        <w:t>clique ensuite sur le bouton « </w:t>
      </w:r>
      <w:proofErr w:type="spellStart"/>
      <w:r w:rsidR="001847F8">
        <w:t>View</w:t>
      </w:r>
      <w:proofErr w:type="spellEnd"/>
      <w:r w:rsidR="001847F8">
        <w:t> » en face du package qu’il souhaite afficher.</w:t>
      </w:r>
    </w:p>
    <w:p w14:paraId="450202F4" w14:textId="09BF9E4A" w:rsidR="005507D5" w:rsidRPr="00E230D9" w:rsidRDefault="005507D5" w:rsidP="001847F8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</w:t>
      </w:r>
      <w:r w:rsidRPr="00E230D9">
        <w:t xml:space="preserve"> </w:t>
      </w:r>
      <w:r w:rsidR="001847F8">
        <w:t>affiche</w:t>
      </w:r>
      <w:r w:rsidR="004F5CD3">
        <w:t xml:space="preserve"> le package.</w:t>
      </w:r>
    </w:p>
    <w:p w14:paraId="2D49E4FD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Extensions: </w:t>
      </w:r>
    </w:p>
    <w:p w14:paraId="06E28DDD" w14:textId="2C96C1CA" w:rsidR="005507D5" w:rsidRPr="00E230D9" w:rsidRDefault="005D6F2C" w:rsidP="005507D5">
      <w:pPr>
        <w:pStyle w:val="casdutilisation-tape1"/>
        <w:numPr>
          <w:ilvl w:val="0"/>
          <w:numId w:val="0"/>
        </w:numPr>
        <w:ind w:left="360" w:hanging="180"/>
      </w:pPr>
      <w:proofErr w:type="gramStart"/>
      <w:r>
        <w:t>2</w:t>
      </w:r>
      <w:r w:rsidR="005507D5" w:rsidRPr="00E230D9">
        <w:t>a .</w:t>
      </w:r>
      <w:proofErr w:type="gramEnd"/>
      <w:r w:rsidR="005507D5" w:rsidRPr="00E230D9">
        <w:t xml:space="preserve"> Si </w:t>
      </w:r>
      <w:r w:rsidR="004F5CD3">
        <w:t>l’Utilisateur passe sa souris sur le voyant (vert, jaune ou rouge), alors :</w:t>
      </w:r>
    </w:p>
    <w:p w14:paraId="3C69037E" w14:textId="2AB31026" w:rsidR="005507D5" w:rsidRPr="00E230D9" w:rsidRDefault="005507D5" w:rsidP="005507D5">
      <w:pPr>
        <w:pStyle w:val="casdutilisation-tape2"/>
        <w:numPr>
          <w:ilvl w:val="0"/>
          <w:numId w:val="20"/>
        </w:numPr>
      </w:pPr>
      <w:r w:rsidRPr="00E230D9">
        <w:t xml:space="preserve">Le Système </w:t>
      </w:r>
      <w:r w:rsidR="004F5CD3">
        <w:t>affiche une bulle d’informations : vert = rien à signaler, jaune = nouvelle version disponible et rouge = conflit</w:t>
      </w:r>
      <w:r w:rsidR="005D6F2C">
        <w:t xml:space="preserve"> de versions</w:t>
      </w:r>
      <w:r w:rsidR="004F5CD3">
        <w:t>.</w:t>
      </w:r>
    </w:p>
    <w:p w14:paraId="5F0ED795" w14:textId="6FD263AA" w:rsidR="005507D5" w:rsidRPr="00E230D9" w:rsidRDefault="005D6F2C" w:rsidP="005507D5">
      <w:pPr>
        <w:pStyle w:val="casdutilisation-tape1"/>
        <w:numPr>
          <w:ilvl w:val="0"/>
          <w:numId w:val="0"/>
        </w:numPr>
        <w:ind w:left="360" w:hanging="180"/>
      </w:pPr>
      <w:proofErr w:type="gramStart"/>
      <w:r>
        <w:t>2</w:t>
      </w:r>
      <w:r w:rsidR="005507D5" w:rsidRPr="00E230D9">
        <w:t>b .</w:t>
      </w:r>
      <w:proofErr w:type="gramEnd"/>
      <w:r w:rsidR="005507D5" w:rsidRPr="00E230D9">
        <w:t xml:space="preserve"> Si </w:t>
      </w:r>
      <w:r w:rsidR="004F5CD3">
        <w:t>l’Utilisateur clique sur le (+) à côté du nom du package, alors :</w:t>
      </w:r>
    </w:p>
    <w:p w14:paraId="577165BD" w14:textId="5961BF32" w:rsidR="005507D5" w:rsidRPr="00E230D9" w:rsidRDefault="005507D5" w:rsidP="005507D5">
      <w:pPr>
        <w:pStyle w:val="casdutilisation-tape2"/>
        <w:numPr>
          <w:ilvl w:val="0"/>
          <w:numId w:val="21"/>
        </w:numPr>
      </w:pPr>
      <w:r w:rsidRPr="00E230D9">
        <w:t xml:space="preserve">Le Système </w:t>
      </w:r>
      <w:r w:rsidR="004F5CD3">
        <w:t>affiche les détails du package (créateur et version enregistrée).</w:t>
      </w:r>
    </w:p>
    <w:p w14:paraId="3C7B5BE2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6380D088" w14:textId="1CAF4410" w:rsidR="005507D5" w:rsidRDefault="00F362BD" w:rsidP="005507D5">
      <w:pPr>
        <w:pStyle w:val="InfoBlue"/>
        <w:rPr>
          <w:lang w:val="fr-FR"/>
        </w:rPr>
      </w:pPr>
      <w:r>
        <w:rPr>
          <w:lang w:val="fr-FR"/>
        </w:rPr>
        <w:pict w14:anchorId="4FA46A5D">
          <v:shape id="_x0000_i1033" type="#_x0000_t75" style="width:453.75pt;height:308.25pt">
            <v:imagedata r:id="rId18" o:title="My_packages"/>
          </v:shape>
        </w:pict>
      </w:r>
    </w:p>
    <w:p w14:paraId="0AD2E87E" w14:textId="04487D07" w:rsid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</w:t>
      </w:r>
      <w:proofErr w:type="spellStart"/>
      <w:r>
        <w:rPr>
          <w:lang w:val="fr-FR" w:eastAsia="x-none" w:bidi="ar-SA"/>
        </w:rPr>
        <w:t>My</w:t>
      </w:r>
      <w:proofErr w:type="spellEnd"/>
      <w:r>
        <w:rPr>
          <w:lang w:val="fr-FR" w:eastAsia="x-none" w:bidi="ar-SA"/>
        </w:rPr>
        <w:t xml:space="preserve"> packages » avec les différents packages enregistrés comme favoris</w:t>
      </w:r>
    </w:p>
    <w:p w14:paraId="6BF12412" w14:textId="0E5121B4" w:rsidR="004F5CD3" w:rsidRDefault="00F362BD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lastRenderedPageBreak/>
        <w:pict w14:anchorId="508E6A2F">
          <v:shape id="_x0000_i1034" type="#_x0000_t75" style="width:453pt;height:331.5pt">
            <v:imagedata r:id="rId17" o:title="Package"/>
          </v:shape>
        </w:pict>
      </w:r>
    </w:p>
    <w:p w14:paraId="5986AAEA" w14:textId="0019190B" w:rsidR="004F5CD3" w:rsidRP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Package » qui s’affiche lorsque l’Utilisateur a cliqué sur « </w:t>
      </w:r>
      <w:proofErr w:type="spellStart"/>
      <w:r>
        <w:rPr>
          <w:lang w:val="fr-FR" w:eastAsia="x-none" w:bidi="ar-SA"/>
        </w:rPr>
        <w:t>View</w:t>
      </w:r>
      <w:proofErr w:type="spellEnd"/>
      <w:r>
        <w:rPr>
          <w:lang w:val="fr-FR" w:eastAsia="x-none" w:bidi="ar-SA"/>
        </w:rPr>
        <w:t> »</w:t>
      </w:r>
    </w:p>
    <w:p w14:paraId="4DE88043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6B8D5FAE" w14:textId="686C1089" w:rsidR="005507D5" w:rsidRDefault="005507D5" w:rsidP="005507D5">
      <w:pPr>
        <w:pStyle w:val="Corpsdetexte"/>
        <w:rPr>
          <w:lang w:val="fr-FR"/>
        </w:rPr>
      </w:pPr>
      <w:r w:rsidRPr="00E230D9">
        <w:rPr>
          <w:lang w:val="fr-FR"/>
        </w:rPr>
        <w:t>Régulière</w:t>
      </w:r>
    </w:p>
    <w:p w14:paraId="797977A6" w14:textId="77777777" w:rsidR="005D6F2C" w:rsidRPr="00E230D9" w:rsidRDefault="005D6F2C" w:rsidP="005D6F2C">
      <w:pPr>
        <w:pStyle w:val="Titre3"/>
        <w:numPr>
          <w:ilvl w:val="0"/>
          <w:numId w:val="16"/>
        </w:numPr>
      </w:pPr>
      <w:r w:rsidRPr="00E230D9">
        <w:t>Nom du cas</w:t>
      </w:r>
    </w:p>
    <w:p w14:paraId="43F01A15" w14:textId="3C5E5269" w:rsidR="005D6F2C" w:rsidRPr="00E230D9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Accéder à un package récent</w:t>
      </w:r>
    </w:p>
    <w:p w14:paraId="6D257E5A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526D4405" w14:textId="3AF59B65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cherche à accéder à un package qu’il a consulté récemment</w:t>
      </w:r>
      <w:r w:rsidR="00A56B48">
        <w:rPr>
          <w:lang w:val="fr-FR"/>
        </w:rPr>
        <w:t>.</w:t>
      </w:r>
    </w:p>
    <w:p w14:paraId="44D76170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15C1D590" w14:textId="59516E24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qui cherche à accéder au package</w:t>
      </w:r>
      <w:r w:rsidR="00A56B48">
        <w:rPr>
          <w:lang w:val="fr-FR"/>
        </w:rPr>
        <w:t>.</w:t>
      </w:r>
    </w:p>
    <w:p w14:paraId="482AC0EA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2B37B56A" w14:textId="724548A8" w:rsidR="005D6F2C" w:rsidRPr="00E230D9" w:rsidRDefault="00A56B48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Le S</w:t>
      </w:r>
      <w:r w:rsidR="005D6F2C" w:rsidRPr="00E230D9">
        <w:rPr>
          <w:lang w:val="fr-FR" w:eastAsia="x-none" w:bidi="ar-SA"/>
        </w:rPr>
        <w:t xml:space="preserve">ystème qui </w:t>
      </w:r>
      <w:r w:rsidR="005D6F2C">
        <w:rPr>
          <w:lang w:val="fr-FR" w:eastAsia="x-none" w:bidi="ar-SA"/>
        </w:rPr>
        <w:t>affiche le</w:t>
      </w:r>
      <w:r w:rsidR="005D6F2C" w:rsidRPr="00E230D9">
        <w:rPr>
          <w:lang w:val="fr-FR" w:eastAsia="x-none" w:bidi="ar-SA"/>
        </w:rPr>
        <w:t xml:space="preserve"> package.</w:t>
      </w:r>
    </w:p>
    <w:p w14:paraId="13376646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4F5B38D6" w14:textId="1301AC11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Le package est parmi les cinq packages que l’Utilisateur a visité dernièrement.</w:t>
      </w:r>
    </w:p>
    <w:p w14:paraId="79A0466D" w14:textId="77777777" w:rsidR="005D6F2C" w:rsidRPr="00E230D9" w:rsidRDefault="005D6F2C" w:rsidP="005D6F2C">
      <w:pPr>
        <w:pStyle w:val="Titre4"/>
        <w:rPr>
          <w:lang w:val="fr-FR"/>
        </w:rPr>
      </w:pPr>
      <w:proofErr w:type="spellStart"/>
      <w:r w:rsidRPr="00E230D9">
        <w:rPr>
          <w:lang w:val="fr-FR"/>
        </w:rPr>
        <w:t>Postconditions</w:t>
      </w:r>
      <w:proofErr w:type="spellEnd"/>
      <w:r w:rsidRPr="00E230D9">
        <w:rPr>
          <w:lang w:val="fr-FR"/>
        </w:rPr>
        <w:t xml:space="preserve"> (garantie en cas de succès) : </w:t>
      </w:r>
    </w:p>
    <w:p w14:paraId="14BAB7E4" w14:textId="77777777" w:rsidR="005D6F2C" w:rsidRPr="00E230D9" w:rsidRDefault="005D6F2C" w:rsidP="005D6F2C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Système renvoie la page du package.</w:t>
      </w:r>
    </w:p>
    <w:p w14:paraId="5A2D55B5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lastRenderedPageBreak/>
        <w:t xml:space="preserve">Scénario nominal : </w:t>
      </w:r>
    </w:p>
    <w:p w14:paraId="183DDD38" w14:textId="77777777" w:rsidR="005D6F2C" w:rsidRPr="00E230D9" w:rsidRDefault="005D6F2C" w:rsidP="005D6F2C">
      <w:pPr>
        <w:pStyle w:val="casdutilisation-tape1"/>
        <w:numPr>
          <w:ilvl w:val="0"/>
          <w:numId w:val="33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>clique sur « </w:t>
      </w:r>
      <w:proofErr w:type="spellStart"/>
      <w:r>
        <w:rPr>
          <w:lang w:eastAsia="x-none"/>
        </w:rPr>
        <w:t>My</w:t>
      </w:r>
      <w:proofErr w:type="spellEnd"/>
      <w:r>
        <w:rPr>
          <w:lang w:eastAsia="x-none"/>
        </w:rPr>
        <w:t xml:space="preserve"> packages ».</w:t>
      </w:r>
    </w:p>
    <w:p w14:paraId="185C665E" w14:textId="118F02FF" w:rsidR="005D6F2C" w:rsidRDefault="005D6F2C" w:rsidP="005D6F2C">
      <w:pPr>
        <w:pStyle w:val="casdutilisation-tape1"/>
        <w:tabs>
          <w:tab w:val="clear" w:pos="1068"/>
          <w:tab w:val="num" w:pos="720"/>
        </w:tabs>
        <w:ind w:left="709" w:hanging="502"/>
      </w:pPr>
      <w:r w:rsidRPr="00E230D9">
        <w:t>L’Utilisateur</w:t>
      </w:r>
      <w:r>
        <w:t xml:space="preserve"> cherche le package désiré dans la liste des packages récents.</w:t>
      </w:r>
    </w:p>
    <w:p w14:paraId="2BCFE064" w14:textId="77777777" w:rsidR="005D6F2C" w:rsidRPr="00E230D9" w:rsidRDefault="005D6F2C" w:rsidP="005D6F2C">
      <w:pPr>
        <w:pStyle w:val="casdutilisation-tape1"/>
        <w:tabs>
          <w:tab w:val="clear" w:pos="1068"/>
          <w:tab w:val="num" w:pos="720"/>
        </w:tabs>
        <w:ind w:left="709" w:hanging="502"/>
      </w:pPr>
      <w:r>
        <w:t>L’Utilisateur clique ensuite sur le bouton « </w:t>
      </w:r>
      <w:proofErr w:type="spellStart"/>
      <w:r>
        <w:t>View</w:t>
      </w:r>
      <w:proofErr w:type="spellEnd"/>
      <w:r>
        <w:t> » en face du package qu’il souhaite afficher.</w:t>
      </w:r>
    </w:p>
    <w:p w14:paraId="60E037AA" w14:textId="77777777" w:rsidR="005D6F2C" w:rsidRPr="00E230D9" w:rsidRDefault="005D6F2C" w:rsidP="005D6F2C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</w:t>
      </w:r>
      <w:r w:rsidRPr="00E230D9">
        <w:t xml:space="preserve"> </w:t>
      </w:r>
      <w:r>
        <w:t>affiche le package.</w:t>
      </w:r>
    </w:p>
    <w:p w14:paraId="14C45EB6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Extensions: </w:t>
      </w:r>
    </w:p>
    <w:p w14:paraId="549CA82F" w14:textId="6401182E" w:rsidR="005D6F2C" w:rsidRPr="00E230D9" w:rsidRDefault="005D6F2C" w:rsidP="005D6F2C">
      <w:pPr>
        <w:pStyle w:val="casdutilisation-tape1"/>
        <w:numPr>
          <w:ilvl w:val="0"/>
          <w:numId w:val="0"/>
        </w:numPr>
        <w:ind w:left="360" w:hanging="180"/>
      </w:pPr>
      <w:proofErr w:type="gramStart"/>
      <w:r>
        <w:t>2a</w:t>
      </w:r>
      <w:r w:rsidRPr="00E230D9">
        <w:t xml:space="preserve"> .</w:t>
      </w:r>
      <w:proofErr w:type="gramEnd"/>
      <w:r w:rsidRPr="00E230D9">
        <w:t xml:space="preserve"> Si </w:t>
      </w:r>
      <w:r>
        <w:t>l’Utilisateur clique sur le (+) à côté du nom du package, alors :</w:t>
      </w:r>
    </w:p>
    <w:p w14:paraId="18ECE8F2" w14:textId="77777777" w:rsidR="005D6F2C" w:rsidRPr="00E230D9" w:rsidRDefault="005D6F2C" w:rsidP="005D6F2C">
      <w:pPr>
        <w:pStyle w:val="casdutilisation-tape2"/>
        <w:numPr>
          <w:ilvl w:val="0"/>
          <w:numId w:val="13"/>
        </w:numPr>
      </w:pPr>
      <w:r w:rsidRPr="00E230D9">
        <w:t xml:space="preserve">Le Système </w:t>
      </w:r>
      <w:r>
        <w:t>affiche les détails du package (créateur et version enregistrée).</w:t>
      </w:r>
    </w:p>
    <w:p w14:paraId="53B14588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52C56665" w14:textId="77777777" w:rsidR="005D6F2C" w:rsidRDefault="00F362BD" w:rsidP="005D6F2C">
      <w:pPr>
        <w:pStyle w:val="InfoBlue"/>
        <w:rPr>
          <w:lang w:val="fr-FR"/>
        </w:rPr>
      </w:pPr>
      <w:r>
        <w:rPr>
          <w:lang w:val="fr-FR"/>
        </w:rPr>
        <w:pict w14:anchorId="5F7B92DF">
          <v:shape id="_x0000_i1035" type="#_x0000_t75" style="width:453.75pt;height:308.25pt">
            <v:imagedata r:id="rId18" o:title="My_packages"/>
          </v:shape>
        </w:pict>
      </w:r>
    </w:p>
    <w:p w14:paraId="79F6116C" w14:textId="42ABCEB8" w:rsidR="005D6F2C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</w:t>
      </w:r>
      <w:proofErr w:type="spellStart"/>
      <w:r>
        <w:rPr>
          <w:lang w:val="fr-FR" w:eastAsia="x-none" w:bidi="ar-SA"/>
        </w:rPr>
        <w:t>My</w:t>
      </w:r>
      <w:proofErr w:type="spellEnd"/>
      <w:r>
        <w:rPr>
          <w:lang w:val="fr-FR" w:eastAsia="x-none" w:bidi="ar-SA"/>
        </w:rPr>
        <w:t xml:space="preserve"> packages » avec les différents packages consultés récemment</w:t>
      </w:r>
    </w:p>
    <w:p w14:paraId="2DC042BB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43CCB954" w14:textId="5114E229" w:rsidR="005D6F2C" w:rsidRDefault="005D6F2C" w:rsidP="005D6F2C">
      <w:pPr>
        <w:pStyle w:val="Corpsdetexte"/>
        <w:rPr>
          <w:lang w:val="fr-FR"/>
        </w:rPr>
      </w:pPr>
      <w:r>
        <w:rPr>
          <w:lang w:val="fr-FR"/>
        </w:rPr>
        <w:t>Rare</w:t>
      </w:r>
    </w:p>
    <w:p w14:paraId="4675C6A0" w14:textId="77777777" w:rsidR="00A56B48" w:rsidRPr="00E230D9" w:rsidRDefault="00A56B48" w:rsidP="00A56B48">
      <w:pPr>
        <w:pStyle w:val="Titre3"/>
        <w:numPr>
          <w:ilvl w:val="0"/>
          <w:numId w:val="16"/>
        </w:numPr>
      </w:pPr>
      <w:r w:rsidRPr="00E230D9">
        <w:t>Nom du cas</w:t>
      </w:r>
    </w:p>
    <w:p w14:paraId="2F51C33D" w14:textId="69EE05F8" w:rsidR="00A56B48" w:rsidRPr="00E230D9" w:rsidRDefault="00A56B48" w:rsidP="00A56B48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Changer la version d’un package</w:t>
      </w:r>
    </w:p>
    <w:p w14:paraId="6EBBD034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362F3AF3" w14:textId="5D8968DD" w:rsidR="00A56B48" w:rsidRPr="00E230D9" w:rsidRDefault="00A56B48" w:rsidP="00A56B48">
      <w:pPr>
        <w:pStyle w:val="Corpsdetexte"/>
        <w:rPr>
          <w:lang w:val="fr-FR"/>
        </w:rPr>
      </w:pPr>
      <w:r>
        <w:rPr>
          <w:lang w:val="fr-FR"/>
        </w:rPr>
        <w:t>L’Utilisateur souhaite accéder à une version antérieure du package.</w:t>
      </w:r>
    </w:p>
    <w:p w14:paraId="4CF55105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lastRenderedPageBreak/>
        <w:t xml:space="preserve">Acteur principal : </w:t>
      </w:r>
    </w:p>
    <w:p w14:paraId="7A32175C" w14:textId="0A8FE087" w:rsidR="00A56B48" w:rsidRPr="00E230D9" w:rsidRDefault="00A56B48" w:rsidP="00A56B48">
      <w:pPr>
        <w:pStyle w:val="Corpsdetexte"/>
        <w:rPr>
          <w:lang w:val="fr-FR"/>
        </w:rPr>
      </w:pPr>
      <w:r>
        <w:rPr>
          <w:lang w:val="fr-FR"/>
        </w:rPr>
        <w:t>L’Utilisateur qui cherche à accéder à une autre version du package.</w:t>
      </w:r>
    </w:p>
    <w:p w14:paraId="6EB72FDC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04B40C7A" w14:textId="5DCF039B" w:rsidR="00A56B48" w:rsidRPr="00E230D9" w:rsidRDefault="00A56B48" w:rsidP="00A56B48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Le S</w:t>
      </w:r>
      <w:r w:rsidRPr="00E230D9">
        <w:rPr>
          <w:lang w:val="fr-FR" w:eastAsia="x-none" w:bidi="ar-SA"/>
        </w:rPr>
        <w:t xml:space="preserve">ystème qui </w:t>
      </w:r>
      <w:r>
        <w:rPr>
          <w:lang w:val="fr-FR" w:eastAsia="x-none" w:bidi="ar-SA"/>
        </w:rPr>
        <w:t>affiche le package avec la version souhaitée.</w:t>
      </w:r>
    </w:p>
    <w:p w14:paraId="0A4F5A0C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213E3AE7" w14:textId="6A038149" w:rsidR="00A56B48" w:rsidRPr="00E230D9" w:rsidRDefault="00A56B48" w:rsidP="00A56B48">
      <w:pPr>
        <w:pStyle w:val="Corpsdetexte"/>
        <w:rPr>
          <w:lang w:val="fr-FR"/>
        </w:rPr>
      </w:pPr>
      <w:r>
        <w:rPr>
          <w:lang w:val="fr-FR"/>
        </w:rPr>
        <w:t>Le package possède au moins une autre version que la version actuelle. L’Utilisateur est sur la page d’un package.</w:t>
      </w:r>
    </w:p>
    <w:p w14:paraId="6B6680C3" w14:textId="77777777" w:rsidR="00A56B48" w:rsidRPr="00E230D9" w:rsidRDefault="00A56B48" w:rsidP="00A56B48">
      <w:pPr>
        <w:pStyle w:val="Titre4"/>
        <w:rPr>
          <w:lang w:val="fr-FR"/>
        </w:rPr>
      </w:pPr>
      <w:proofErr w:type="spellStart"/>
      <w:r w:rsidRPr="00E230D9">
        <w:rPr>
          <w:lang w:val="fr-FR"/>
        </w:rPr>
        <w:t>Postconditions</w:t>
      </w:r>
      <w:proofErr w:type="spellEnd"/>
      <w:r w:rsidRPr="00E230D9">
        <w:rPr>
          <w:lang w:val="fr-FR"/>
        </w:rPr>
        <w:t xml:space="preserve"> (garantie en cas de succès) : </w:t>
      </w:r>
    </w:p>
    <w:p w14:paraId="5666B8AB" w14:textId="6EA68FF5" w:rsidR="00A56B48" w:rsidRPr="00E230D9" w:rsidRDefault="00A56B48" w:rsidP="00A56B48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Système renvoie la page du package avec la version souhaitée.</w:t>
      </w:r>
    </w:p>
    <w:p w14:paraId="3DC74D77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21F3A3CD" w14:textId="4165A098" w:rsidR="00A56B48" w:rsidRPr="00E230D9" w:rsidRDefault="00A56B48" w:rsidP="00A56B48">
      <w:pPr>
        <w:pStyle w:val="casdutilisation-tape1"/>
        <w:numPr>
          <w:ilvl w:val="0"/>
          <w:numId w:val="34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>clique sur le menu déroulant de la version.</w:t>
      </w:r>
    </w:p>
    <w:p w14:paraId="1ADFB396" w14:textId="07EF04A9" w:rsidR="00A56B48" w:rsidRDefault="00A56B48" w:rsidP="00A56B48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 affiche les différentes versions disponibles pour le package.</w:t>
      </w:r>
    </w:p>
    <w:p w14:paraId="12F9393E" w14:textId="7966F49E" w:rsidR="00A56B48" w:rsidRPr="00E230D9" w:rsidRDefault="00A56B48" w:rsidP="00A56B48">
      <w:pPr>
        <w:pStyle w:val="casdutilisation-tape1"/>
        <w:tabs>
          <w:tab w:val="clear" w:pos="1068"/>
          <w:tab w:val="num" w:pos="720"/>
        </w:tabs>
        <w:ind w:left="709" w:hanging="502"/>
      </w:pPr>
      <w:r>
        <w:t>L’Utilisateur clique ensuite sur la version qu’il souhaite.</w:t>
      </w:r>
    </w:p>
    <w:p w14:paraId="7E15B864" w14:textId="6C80F001" w:rsidR="00A56B48" w:rsidRPr="00E230D9" w:rsidRDefault="00A56B48" w:rsidP="00A56B48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</w:t>
      </w:r>
      <w:r w:rsidRPr="00E230D9">
        <w:t xml:space="preserve"> </w:t>
      </w:r>
      <w:r>
        <w:t>affiche de nouveau la page du package avec la version souhaitée.</w:t>
      </w:r>
    </w:p>
    <w:p w14:paraId="64D9D832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1447DD6B" w14:textId="069B3475" w:rsidR="00A56B48" w:rsidRDefault="007D3C5A" w:rsidP="00A56B48">
      <w:pPr>
        <w:pStyle w:val="InfoBlue"/>
        <w:rPr>
          <w:lang w:val="fr-FR"/>
        </w:rPr>
      </w:pPr>
      <w:r>
        <w:rPr>
          <w:lang w:val="fr-FR"/>
        </w:rPr>
        <w:pict w14:anchorId="6C09EE62">
          <v:shape id="_x0000_i1036" type="#_x0000_t75" style="width:393.75pt;height:4in">
            <v:imagedata r:id="rId19" o:title="Package_change_version"/>
          </v:shape>
        </w:pict>
      </w:r>
    </w:p>
    <w:p w14:paraId="240610E3" w14:textId="29092062" w:rsidR="00A56B48" w:rsidRDefault="00A56B48" w:rsidP="00A56B48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d’un package lorsque l’Utilisateur clique sur la liste des versions.</w:t>
      </w:r>
    </w:p>
    <w:p w14:paraId="17C2A517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293522DA" w14:textId="24519549" w:rsidR="00A56B48" w:rsidRPr="00E230D9" w:rsidRDefault="00A56B48" w:rsidP="005D6F2C">
      <w:pPr>
        <w:pStyle w:val="Corpsdetexte"/>
        <w:rPr>
          <w:lang w:val="fr-FR"/>
        </w:rPr>
      </w:pPr>
      <w:r>
        <w:rPr>
          <w:lang w:val="fr-FR"/>
        </w:rPr>
        <w:t>Rare</w:t>
      </w:r>
    </w:p>
    <w:p w14:paraId="2DA109BD" w14:textId="13C01ABB" w:rsidR="00BC23CA" w:rsidRPr="00E230D9" w:rsidRDefault="00BC23CA" w:rsidP="007D3C5A">
      <w:pPr>
        <w:pStyle w:val="Titre1"/>
        <w:numPr>
          <w:ilvl w:val="0"/>
          <w:numId w:val="0"/>
        </w:numPr>
      </w:pPr>
      <w:bookmarkStart w:id="14" w:name="_Toc465005696"/>
      <w:r w:rsidRPr="009D6DE6">
        <w:lastRenderedPageBreak/>
        <w:t>Spécifications</w:t>
      </w:r>
      <w:r w:rsidRPr="00E230D9">
        <w:t xml:space="preserve"> non fonctionnelles</w:t>
      </w:r>
      <w:bookmarkEnd w:id="14"/>
    </w:p>
    <w:p w14:paraId="18EFB046" w14:textId="77777777" w:rsidR="00AA3C2F" w:rsidRPr="00E230D9" w:rsidRDefault="00AA3C2F" w:rsidP="00AA3C2F">
      <w:pPr>
        <w:pStyle w:val="Titre2"/>
        <w:rPr>
          <w:lang w:val="fr-FR"/>
        </w:rPr>
      </w:pPr>
      <w:bookmarkStart w:id="15" w:name="_Toc204692628"/>
      <w:bookmarkStart w:id="16" w:name="_Toc465005697"/>
      <w:r w:rsidRPr="00E230D9">
        <w:rPr>
          <w:lang w:val="fr-FR"/>
        </w:rPr>
        <w:t>Environnement opérationnel</w:t>
      </w:r>
      <w:bookmarkEnd w:id="15"/>
      <w:bookmarkEnd w:id="16"/>
    </w:p>
    <w:p w14:paraId="54B1FF7A" w14:textId="57B73AE1" w:rsidR="007D4650" w:rsidRPr="00E230D9" w:rsidRDefault="007D4650" w:rsidP="00AA3C2F">
      <w:pPr>
        <w:pStyle w:val="Commentaires"/>
        <w:rPr>
          <w:color w:val="auto"/>
          <w:lang w:val="fr-FR"/>
        </w:rPr>
      </w:pPr>
      <w:r w:rsidRPr="00E230D9">
        <w:rPr>
          <w:color w:val="auto"/>
          <w:lang w:val="fr-FR"/>
        </w:rPr>
        <w:t xml:space="preserve">L’équipe utilisera le logiciel Microsoft Visual Studio </w:t>
      </w:r>
      <w:r w:rsidR="0088762F">
        <w:rPr>
          <w:color w:val="auto"/>
          <w:lang w:val="fr-FR"/>
        </w:rPr>
        <w:t xml:space="preserve">2015 </w:t>
      </w:r>
      <w:r w:rsidRPr="00E230D9">
        <w:rPr>
          <w:color w:val="auto"/>
          <w:lang w:val="fr-FR"/>
        </w:rPr>
        <w:t>comme environnement de travail et Windows comme système d’exploitation (versions 7, 8.1 et 10). Le site sera accessible pour des utilisateurs du monde entier</w:t>
      </w:r>
      <w:r w:rsidR="0088762F">
        <w:rPr>
          <w:color w:val="auto"/>
          <w:lang w:val="fr-FR"/>
        </w:rPr>
        <w:t xml:space="preserve"> via Google Chrome (dernière version) et Mozilla Firefox (dernière version)</w:t>
      </w:r>
      <w:r w:rsidRPr="00E230D9">
        <w:rPr>
          <w:color w:val="auto"/>
          <w:lang w:val="fr-FR"/>
        </w:rPr>
        <w:t>.</w:t>
      </w:r>
      <w:r w:rsidR="009D6DE6">
        <w:rPr>
          <w:color w:val="auto"/>
          <w:lang w:val="fr-FR"/>
        </w:rPr>
        <w:t xml:space="preserve"> Nous utiliserons le service Microsoft Azure</w:t>
      </w:r>
      <w:r w:rsidR="0088762F">
        <w:rPr>
          <w:color w:val="auto"/>
          <w:lang w:val="fr-FR"/>
        </w:rPr>
        <w:t xml:space="preserve"> Tables</w:t>
      </w:r>
      <w:r w:rsidR="009D6DE6">
        <w:rPr>
          <w:color w:val="auto"/>
          <w:lang w:val="fr-FR"/>
        </w:rPr>
        <w:t xml:space="preserve"> pour notre base de données.</w:t>
      </w:r>
      <w:r w:rsidR="002B04C9">
        <w:rPr>
          <w:color w:val="auto"/>
          <w:lang w:val="fr-FR"/>
        </w:rPr>
        <w:t xml:space="preserve"> </w:t>
      </w:r>
    </w:p>
    <w:p w14:paraId="3FBA38D3" w14:textId="77777777" w:rsidR="00AA3C2F" w:rsidRPr="00E230D9" w:rsidRDefault="00AA3C2F" w:rsidP="00AA3C2F">
      <w:pPr>
        <w:pStyle w:val="Titre2"/>
        <w:rPr>
          <w:lang w:val="fr-FR"/>
        </w:rPr>
      </w:pPr>
      <w:bookmarkStart w:id="17" w:name="_Toc204692629"/>
      <w:bookmarkStart w:id="18" w:name="_Toc465005698"/>
      <w:r w:rsidRPr="00E230D9">
        <w:rPr>
          <w:lang w:val="fr-FR"/>
        </w:rPr>
        <w:t>Contraintes de conception et d’implémentation</w:t>
      </w:r>
      <w:bookmarkEnd w:id="17"/>
      <w:bookmarkEnd w:id="18"/>
    </w:p>
    <w:p w14:paraId="5F6E19C9" w14:textId="77777777" w:rsidR="009B2CEB" w:rsidRDefault="0088762F" w:rsidP="00AA3C2F">
      <w:pPr>
        <w:rPr>
          <w:lang w:val="fr-FR"/>
        </w:rPr>
      </w:pPr>
      <w:r>
        <w:rPr>
          <w:lang w:val="fr-FR"/>
        </w:rPr>
        <w:t xml:space="preserve">Technologies : </w:t>
      </w:r>
    </w:p>
    <w:p w14:paraId="51B5C3FF" w14:textId="77777777" w:rsidR="009B2CEB" w:rsidRDefault="0088762F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 xml:space="preserve">ASP .NET </w:t>
      </w:r>
      <w:proofErr w:type="spellStart"/>
      <w:r>
        <w:rPr>
          <w:lang w:val="fr-FR"/>
        </w:rPr>
        <w:t>Core</w:t>
      </w:r>
      <w:proofErr w:type="spellEnd"/>
    </w:p>
    <w:p w14:paraId="67747F60" w14:textId="4DAB2466" w:rsid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Vue.js</w:t>
      </w:r>
      <w:r w:rsidR="0088762F">
        <w:rPr>
          <w:lang w:val="fr-FR"/>
        </w:rPr>
        <w:t xml:space="preserve"> 2.0</w:t>
      </w:r>
      <w:r w:rsidR="009B2CEB">
        <w:rPr>
          <w:lang w:val="fr-FR"/>
        </w:rPr>
        <w:t>.3</w:t>
      </w:r>
    </w:p>
    <w:p w14:paraId="3300B236" w14:textId="77777777" w:rsid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d3.js</w:t>
      </w:r>
      <w:r w:rsidR="0088762F">
        <w:rPr>
          <w:lang w:val="fr-FR"/>
        </w:rPr>
        <w:t xml:space="preserve"> 3.5.17</w:t>
      </w:r>
    </w:p>
    <w:p w14:paraId="55A6DAFC" w14:textId="77777777" w:rsid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proofErr w:type="spellStart"/>
      <w:r w:rsidRPr="009B2CEB">
        <w:rPr>
          <w:lang w:val="fr-FR"/>
        </w:rPr>
        <w:t>webpack</w:t>
      </w:r>
      <w:proofErr w:type="spellEnd"/>
    </w:p>
    <w:p w14:paraId="745181AE" w14:textId="73BDDBD1" w:rsidR="00AA3C2F" w:rsidRPr="009B2CEB" w:rsidRDefault="00E73BEE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 xml:space="preserve">API </w:t>
      </w:r>
      <w:proofErr w:type="spellStart"/>
      <w:r w:rsidRPr="009B2CEB">
        <w:rPr>
          <w:lang w:val="fr-FR"/>
        </w:rPr>
        <w:t>NuGet</w:t>
      </w:r>
      <w:proofErr w:type="spellEnd"/>
    </w:p>
    <w:p w14:paraId="447BF5F3" w14:textId="77777777" w:rsidR="009B2CEB" w:rsidRDefault="00D25CF0" w:rsidP="000409B6">
      <w:pPr>
        <w:spacing w:before="240"/>
        <w:rPr>
          <w:lang w:val="fr-FR"/>
        </w:rPr>
      </w:pPr>
      <w:r>
        <w:rPr>
          <w:lang w:val="fr-FR"/>
        </w:rPr>
        <w:t xml:space="preserve">Langages : </w:t>
      </w:r>
    </w:p>
    <w:p w14:paraId="0607B7C1" w14:textId="77777777" w:rsidR="009B2CEB" w:rsidRDefault="009B2CEB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>C#</w:t>
      </w:r>
    </w:p>
    <w:p w14:paraId="37579D56" w14:textId="52BF0AA2" w:rsidR="009B2CEB" w:rsidRPr="009B2CEB" w:rsidRDefault="009B2CEB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>HTML</w:t>
      </w:r>
    </w:p>
    <w:p w14:paraId="75E8E2A0" w14:textId="090F9F1C" w:rsidR="00D25CF0" w:rsidRP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proofErr w:type="spellStart"/>
      <w:r w:rsidRPr="009B2CEB">
        <w:rPr>
          <w:lang w:val="fr-FR"/>
        </w:rPr>
        <w:t>Less</w:t>
      </w:r>
      <w:proofErr w:type="spellEnd"/>
    </w:p>
    <w:p w14:paraId="36D5A575" w14:textId="77777777" w:rsidR="009B2CEB" w:rsidRDefault="00D25CF0" w:rsidP="000409B6">
      <w:pPr>
        <w:spacing w:before="240"/>
        <w:rPr>
          <w:lang w:val="fr-FR"/>
        </w:rPr>
      </w:pPr>
      <w:r>
        <w:rPr>
          <w:lang w:val="fr-FR"/>
        </w:rPr>
        <w:t xml:space="preserve">Outils : </w:t>
      </w:r>
    </w:p>
    <w:p w14:paraId="47AD30A5" w14:textId="64B08B5D" w:rsidR="009B2CEB" w:rsidRDefault="009B2CEB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Visual Studio 2015</w:t>
      </w:r>
    </w:p>
    <w:p w14:paraId="024AFC0E" w14:textId="3F054176" w:rsidR="00D25CF0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Git</w:t>
      </w:r>
    </w:p>
    <w:p w14:paraId="11B4562B" w14:textId="1A7ABEA1" w:rsidR="00E73BEE" w:rsidRDefault="00D25CF0" w:rsidP="000409B6">
      <w:pPr>
        <w:spacing w:before="240"/>
        <w:rPr>
          <w:lang w:val="fr-FR"/>
        </w:rPr>
      </w:pPr>
      <w:r>
        <w:rPr>
          <w:lang w:val="fr-FR"/>
        </w:rPr>
        <w:t>BDD : Azure</w:t>
      </w:r>
      <w:r w:rsidR="009B2CEB">
        <w:rPr>
          <w:lang w:val="fr-FR"/>
        </w:rPr>
        <w:t xml:space="preserve"> Tables</w:t>
      </w:r>
    </w:p>
    <w:p w14:paraId="7C73406F" w14:textId="4EADBA45" w:rsidR="00E73BEE" w:rsidRDefault="00E73BEE" w:rsidP="009B2CEB">
      <w:pPr>
        <w:rPr>
          <w:lang w:val="fr-FR"/>
        </w:rPr>
      </w:pPr>
      <w:r>
        <w:rPr>
          <w:lang w:val="fr-FR"/>
        </w:rPr>
        <w:t>OS : Windows 7 à 10</w:t>
      </w:r>
    </w:p>
    <w:p w14:paraId="6C7BE838" w14:textId="77777777" w:rsidR="00E73BEE" w:rsidRDefault="00E73BEE" w:rsidP="00AA3C2F">
      <w:pPr>
        <w:rPr>
          <w:lang w:val="fr-FR"/>
        </w:rPr>
      </w:pPr>
      <w:r>
        <w:rPr>
          <w:lang w:val="fr-FR"/>
        </w:rPr>
        <w:t>Echange d’information : JSON</w:t>
      </w:r>
    </w:p>
    <w:p w14:paraId="69A3C4B2" w14:textId="77777777" w:rsidR="00BC23CA" w:rsidRPr="00E230D9" w:rsidRDefault="00BC23CA" w:rsidP="00AA3C2F">
      <w:pPr>
        <w:pStyle w:val="Titre2"/>
        <w:rPr>
          <w:lang w:val="fr-FR"/>
        </w:rPr>
      </w:pPr>
      <w:bookmarkStart w:id="19" w:name="_Toc204692645"/>
      <w:bookmarkStart w:id="20" w:name="_Toc465005699"/>
      <w:r w:rsidRPr="00E230D9">
        <w:rPr>
          <w:lang w:val="fr-FR"/>
        </w:rPr>
        <w:t>Attributs de qualité</w:t>
      </w:r>
      <w:bookmarkEnd w:id="19"/>
      <w:bookmarkEnd w:id="20"/>
      <w:r w:rsidRPr="00E230D9">
        <w:rPr>
          <w:lang w:val="fr-FR"/>
        </w:rPr>
        <w:t xml:space="preserve"> </w:t>
      </w:r>
    </w:p>
    <w:p w14:paraId="0B29FAB6" w14:textId="1B193B98" w:rsidR="00264A9E" w:rsidRDefault="00A56B48" w:rsidP="00A56B48">
      <w:pPr>
        <w:pStyle w:val="Corpsdetexte"/>
        <w:numPr>
          <w:ilvl w:val="3"/>
          <w:numId w:val="15"/>
        </w:numPr>
        <w:ind w:left="142"/>
        <w:rPr>
          <w:lang w:val="fr-FR"/>
        </w:rPr>
      </w:pPr>
      <w:r>
        <w:rPr>
          <w:lang w:val="fr-FR"/>
        </w:rPr>
        <w:t xml:space="preserve">Possibilité d’ajouter </w:t>
      </w:r>
      <w:r w:rsidR="005850DB">
        <w:rPr>
          <w:lang w:val="fr-FR"/>
        </w:rPr>
        <w:t xml:space="preserve">d’autres outils en plus </w:t>
      </w:r>
      <w:r w:rsidR="007D3C5A">
        <w:rPr>
          <w:lang w:val="fr-FR"/>
        </w:rPr>
        <w:t xml:space="preserve">de </w:t>
      </w:r>
      <w:proofErr w:type="spellStart"/>
      <w:r w:rsidR="007D3C5A">
        <w:rPr>
          <w:lang w:val="fr-FR"/>
        </w:rPr>
        <w:t>NuGet</w:t>
      </w:r>
      <w:proofErr w:type="spellEnd"/>
      <w:r w:rsidR="007D3C5A">
        <w:rPr>
          <w:lang w:val="fr-FR"/>
        </w:rPr>
        <w:t xml:space="preserve"> tels que </w:t>
      </w:r>
      <w:proofErr w:type="spellStart"/>
      <w:r w:rsidR="007D3C5A">
        <w:rPr>
          <w:lang w:val="fr-FR"/>
        </w:rPr>
        <w:t>MVNRepository</w:t>
      </w:r>
      <w:proofErr w:type="spellEnd"/>
      <w:r w:rsidR="007D3C5A">
        <w:rPr>
          <w:lang w:val="fr-FR"/>
        </w:rPr>
        <w:t xml:space="preserve"> ou NPM</w:t>
      </w:r>
    </w:p>
    <w:p w14:paraId="174AA951" w14:textId="36212118" w:rsidR="005850DB" w:rsidRDefault="005850DB" w:rsidP="00A56B48">
      <w:pPr>
        <w:pStyle w:val="Corpsdetexte"/>
        <w:numPr>
          <w:ilvl w:val="3"/>
          <w:numId w:val="15"/>
        </w:numPr>
        <w:ind w:left="142"/>
        <w:rPr>
          <w:lang w:val="fr-FR"/>
        </w:rPr>
      </w:pPr>
      <w:r>
        <w:rPr>
          <w:lang w:val="fr-FR"/>
        </w:rPr>
        <w:t>Site web en single page, ergonomique et simple d’utilisation grâce à un nombre de pages réduit et un design épuré.</w:t>
      </w:r>
    </w:p>
    <w:p w14:paraId="2FFF7913" w14:textId="140E3E6B" w:rsidR="000409B6" w:rsidRPr="00E230D9" w:rsidRDefault="000409B6" w:rsidP="00A56B48">
      <w:pPr>
        <w:pStyle w:val="Corpsdetexte"/>
        <w:numPr>
          <w:ilvl w:val="3"/>
          <w:numId w:val="15"/>
        </w:numPr>
        <w:ind w:left="142"/>
        <w:rPr>
          <w:lang w:val="fr-FR"/>
        </w:rPr>
      </w:pPr>
      <w:r>
        <w:rPr>
          <w:lang w:val="fr-FR"/>
        </w:rPr>
        <w:t>Serveur web stable, peu de possibilités de bug grâce aux tests unitaires</w:t>
      </w:r>
      <w:r w:rsidR="000065C5">
        <w:rPr>
          <w:lang w:val="fr-FR"/>
        </w:rPr>
        <w:t>.</w:t>
      </w:r>
      <w:bookmarkStart w:id="21" w:name="_GoBack"/>
      <w:bookmarkEnd w:id="21"/>
    </w:p>
    <w:sectPr w:rsidR="000409B6" w:rsidRPr="00E230D9" w:rsidSect="00D67C3C">
      <w:headerReference w:type="default" r:id="rId20"/>
      <w:footerReference w:type="default" r:id="rId21"/>
      <w:pgSz w:w="11906" w:h="16838" w:code="9"/>
      <w:pgMar w:top="10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2E73E" w14:textId="77777777" w:rsidR="00854145" w:rsidRDefault="00854145">
      <w:r>
        <w:separator/>
      </w:r>
    </w:p>
  </w:endnote>
  <w:endnote w:type="continuationSeparator" w:id="0">
    <w:p w14:paraId="645737AC" w14:textId="77777777" w:rsidR="00854145" w:rsidRDefault="0085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536C9" w14:textId="132F7689" w:rsidR="007D3C5A" w:rsidRDefault="007D3C5A">
    <w:pPr>
      <w:pStyle w:val="Pieddepage"/>
    </w:pPr>
  </w:p>
  <w:p w14:paraId="7BA8E84B" w14:textId="77777777" w:rsidR="005D6F2C" w:rsidRDefault="005D6F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BEBF9" w14:textId="77777777" w:rsidR="00854145" w:rsidRDefault="00854145">
      <w:r>
        <w:separator/>
      </w:r>
    </w:p>
  </w:footnote>
  <w:footnote w:type="continuationSeparator" w:id="0">
    <w:p w14:paraId="0D8FBC18" w14:textId="77777777" w:rsidR="00854145" w:rsidRDefault="00854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75825" w14:textId="5FECD9E1" w:rsidR="00D67C3C" w:rsidRDefault="00D67C3C">
    <w:pPr>
      <w:pStyle w:val="En-tte"/>
    </w:pPr>
  </w:p>
  <w:p w14:paraId="6B1DAE18" w14:textId="77777777" w:rsidR="005D6F2C" w:rsidRDefault="005D6F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516589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692EC1"/>
    <w:multiLevelType w:val="hybridMultilevel"/>
    <w:tmpl w:val="D5AEE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E764B"/>
    <w:multiLevelType w:val="hybridMultilevel"/>
    <w:tmpl w:val="9DB46BB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9112F"/>
    <w:multiLevelType w:val="hybridMultilevel"/>
    <w:tmpl w:val="E1984384"/>
    <w:lvl w:ilvl="0" w:tplc="7F2AD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4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C4DF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B9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CDF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0415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E1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C9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A48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5210645D"/>
    <w:multiLevelType w:val="hybridMultilevel"/>
    <w:tmpl w:val="14AEB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A7852C7"/>
    <w:multiLevelType w:val="hybridMultilevel"/>
    <w:tmpl w:val="B464F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9"/>
  </w:num>
  <w:num w:numId="8">
    <w:abstractNumId w:val="10"/>
  </w:num>
  <w:num w:numId="9">
    <w:abstractNumId w:val="5"/>
  </w:num>
  <w:num w:numId="10">
    <w:abstractNumId w:val="8"/>
  </w:num>
  <w:num w:numId="11">
    <w:abstractNumId w:val="12"/>
  </w:num>
  <w:num w:numId="12">
    <w:abstractNumId w:val="17"/>
  </w:num>
  <w:num w:numId="13">
    <w:abstractNumId w:val="1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11"/>
  </w:num>
  <w:num w:numId="19">
    <w:abstractNumId w:val="17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4"/>
  </w:num>
  <w:num w:numId="28">
    <w:abstractNumId w:val="16"/>
  </w:num>
  <w:num w:numId="29">
    <w:abstractNumId w:val="4"/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104B"/>
    <w:rsid w:val="000065C5"/>
    <w:rsid w:val="000409B6"/>
    <w:rsid w:val="00066AAB"/>
    <w:rsid w:val="00096D95"/>
    <w:rsid w:val="000C0ADE"/>
    <w:rsid w:val="000C7DA3"/>
    <w:rsid w:val="000E7853"/>
    <w:rsid w:val="00103D19"/>
    <w:rsid w:val="001205E6"/>
    <w:rsid w:val="00120AAE"/>
    <w:rsid w:val="0014002E"/>
    <w:rsid w:val="00151B9C"/>
    <w:rsid w:val="00155662"/>
    <w:rsid w:val="00156C21"/>
    <w:rsid w:val="00160CCD"/>
    <w:rsid w:val="001618E6"/>
    <w:rsid w:val="001640C4"/>
    <w:rsid w:val="001641A4"/>
    <w:rsid w:val="00172DE4"/>
    <w:rsid w:val="001775CD"/>
    <w:rsid w:val="001847F8"/>
    <w:rsid w:val="001A52E1"/>
    <w:rsid w:val="001B050F"/>
    <w:rsid w:val="001B0EDC"/>
    <w:rsid w:val="001B4EAB"/>
    <w:rsid w:val="001E78C1"/>
    <w:rsid w:val="001F6440"/>
    <w:rsid w:val="00202281"/>
    <w:rsid w:val="0020473E"/>
    <w:rsid w:val="00221286"/>
    <w:rsid w:val="00256ECC"/>
    <w:rsid w:val="0026295B"/>
    <w:rsid w:val="00264A9E"/>
    <w:rsid w:val="002849F1"/>
    <w:rsid w:val="00296270"/>
    <w:rsid w:val="002B04C9"/>
    <w:rsid w:val="002B1583"/>
    <w:rsid w:val="002B39F4"/>
    <w:rsid w:val="002B63C7"/>
    <w:rsid w:val="002C4F58"/>
    <w:rsid w:val="002E3ECC"/>
    <w:rsid w:val="002F169C"/>
    <w:rsid w:val="002F339B"/>
    <w:rsid w:val="00312D2A"/>
    <w:rsid w:val="00313786"/>
    <w:rsid w:val="00315499"/>
    <w:rsid w:val="00323C6E"/>
    <w:rsid w:val="003351FF"/>
    <w:rsid w:val="00335F04"/>
    <w:rsid w:val="00355327"/>
    <w:rsid w:val="00365DA5"/>
    <w:rsid w:val="00376E83"/>
    <w:rsid w:val="00382AD9"/>
    <w:rsid w:val="00385277"/>
    <w:rsid w:val="00396F21"/>
    <w:rsid w:val="003A1691"/>
    <w:rsid w:val="003A6DFE"/>
    <w:rsid w:val="003A76E4"/>
    <w:rsid w:val="003B5302"/>
    <w:rsid w:val="003D724A"/>
    <w:rsid w:val="003F1B5A"/>
    <w:rsid w:val="00423E9B"/>
    <w:rsid w:val="004429C9"/>
    <w:rsid w:val="00446C95"/>
    <w:rsid w:val="00455FFD"/>
    <w:rsid w:val="00456AFE"/>
    <w:rsid w:val="00463FFE"/>
    <w:rsid w:val="00471494"/>
    <w:rsid w:val="00471B18"/>
    <w:rsid w:val="00486054"/>
    <w:rsid w:val="0049059D"/>
    <w:rsid w:val="00493730"/>
    <w:rsid w:val="004C7320"/>
    <w:rsid w:val="004D63F9"/>
    <w:rsid w:val="004D6A0E"/>
    <w:rsid w:val="004E13F6"/>
    <w:rsid w:val="004E1531"/>
    <w:rsid w:val="004F5CD3"/>
    <w:rsid w:val="00501DD5"/>
    <w:rsid w:val="00517B7E"/>
    <w:rsid w:val="0053485D"/>
    <w:rsid w:val="005475A2"/>
    <w:rsid w:val="005507D5"/>
    <w:rsid w:val="005543A7"/>
    <w:rsid w:val="00556556"/>
    <w:rsid w:val="00583A0C"/>
    <w:rsid w:val="005850DB"/>
    <w:rsid w:val="0058767F"/>
    <w:rsid w:val="005B44CF"/>
    <w:rsid w:val="005C58C6"/>
    <w:rsid w:val="005D0A21"/>
    <w:rsid w:val="005D57B4"/>
    <w:rsid w:val="005D6F2C"/>
    <w:rsid w:val="005F07A8"/>
    <w:rsid w:val="005F1D44"/>
    <w:rsid w:val="0060722B"/>
    <w:rsid w:val="006142A8"/>
    <w:rsid w:val="00614B61"/>
    <w:rsid w:val="00620A7B"/>
    <w:rsid w:val="00631EAA"/>
    <w:rsid w:val="00645F2B"/>
    <w:rsid w:val="00650096"/>
    <w:rsid w:val="00661398"/>
    <w:rsid w:val="00665F15"/>
    <w:rsid w:val="00681D99"/>
    <w:rsid w:val="00687D91"/>
    <w:rsid w:val="006A2C19"/>
    <w:rsid w:val="006E0A9D"/>
    <w:rsid w:val="006E2443"/>
    <w:rsid w:val="006E72F6"/>
    <w:rsid w:val="006F499B"/>
    <w:rsid w:val="006F62AF"/>
    <w:rsid w:val="006F6B49"/>
    <w:rsid w:val="00702EB1"/>
    <w:rsid w:val="0070333A"/>
    <w:rsid w:val="00736E19"/>
    <w:rsid w:val="00737A18"/>
    <w:rsid w:val="007627B3"/>
    <w:rsid w:val="007719A2"/>
    <w:rsid w:val="00781D60"/>
    <w:rsid w:val="00784772"/>
    <w:rsid w:val="007C1817"/>
    <w:rsid w:val="007C1E27"/>
    <w:rsid w:val="007C37ED"/>
    <w:rsid w:val="007C4BD1"/>
    <w:rsid w:val="007D2176"/>
    <w:rsid w:val="007D3C5A"/>
    <w:rsid w:val="007D3E25"/>
    <w:rsid w:val="007D4650"/>
    <w:rsid w:val="007E0E72"/>
    <w:rsid w:val="007F266B"/>
    <w:rsid w:val="00811114"/>
    <w:rsid w:val="00815B96"/>
    <w:rsid w:val="0082515A"/>
    <w:rsid w:val="008340B6"/>
    <w:rsid w:val="00851E7D"/>
    <w:rsid w:val="00854145"/>
    <w:rsid w:val="00860BD2"/>
    <w:rsid w:val="00860C3C"/>
    <w:rsid w:val="008724AA"/>
    <w:rsid w:val="0087754D"/>
    <w:rsid w:val="008838FD"/>
    <w:rsid w:val="00883FF5"/>
    <w:rsid w:val="00884E33"/>
    <w:rsid w:val="0088762F"/>
    <w:rsid w:val="008A29AD"/>
    <w:rsid w:val="008C1047"/>
    <w:rsid w:val="008C585F"/>
    <w:rsid w:val="008C6BBA"/>
    <w:rsid w:val="008E3228"/>
    <w:rsid w:val="008E77E3"/>
    <w:rsid w:val="008F076E"/>
    <w:rsid w:val="00900639"/>
    <w:rsid w:val="00901A2D"/>
    <w:rsid w:val="0090776D"/>
    <w:rsid w:val="009556C3"/>
    <w:rsid w:val="00983617"/>
    <w:rsid w:val="00996CBA"/>
    <w:rsid w:val="009B2CEB"/>
    <w:rsid w:val="009C5E6A"/>
    <w:rsid w:val="009D32B7"/>
    <w:rsid w:val="009D632F"/>
    <w:rsid w:val="009D6DE6"/>
    <w:rsid w:val="009E0C81"/>
    <w:rsid w:val="009E34AF"/>
    <w:rsid w:val="009F5F67"/>
    <w:rsid w:val="009F7BC6"/>
    <w:rsid w:val="00A06D39"/>
    <w:rsid w:val="00A14DB7"/>
    <w:rsid w:val="00A34F65"/>
    <w:rsid w:val="00A4515A"/>
    <w:rsid w:val="00A56B48"/>
    <w:rsid w:val="00A96CEA"/>
    <w:rsid w:val="00AA3C2F"/>
    <w:rsid w:val="00AA4C3F"/>
    <w:rsid w:val="00AB7858"/>
    <w:rsid w:val="00AE7C13"/>
    <w:rsid w:val="00AF2906"/>
    <w:rsid w:val="00AF7996"/>
    <w:rsid w:val="00B0437A"/>
    <w:rsid w:val="00B17D59"/>
    <w:rsid w:val="00B2566B"/>
    <w:rsid w:val="00B332C9"/>
    <w:rsid w:val="00B3428B"/>
    <w:rsid w:val="00B44F4C"/>
    <w:rsid w:val="00B53B22"/>
    <w:rsid w:val="00B64BB5"/>
    <w:rsid w:val="00B66D97"/>
    <w:rsid w:val="00B7064C"/>
    <w:rsid w:val="00B775B8"/>
    <w:rsid w:val="00B8101C"/>
    <w:rsid w:val="00B81AD8"/>
    <w:rsid w:val="00BB5792"/>
    <w:rsid w:val="00BC23CA"/>
    <w:rsid w:val="00BD5C6E"/>
    <w:rsid w:val="00BD653B"/>
    <w:rsid w:val="00BE0120"/>
    <w:rsid w:val="00BE67AD"/>
    <w:rsid w:val="00C02D9B"/>
    <w:rsid w:val="00C03D6F"/>
    <w:rsid w:val="00C0540C"/>
    <w:rsid w:val="00C05EE6"/>
    <w:rsid w:val="00C20865"/>
    <w:rsid w:val="00C37AE3"/>
    <w:rsid w:val="00C44022"/>
    <w:rsid w:val="00C62FB8"/>
    <w:rsid w:val="00C67F19"/>
    <w:rsid w:val="00C751F7"/>
    <w:rsid w:val="00CA7524"/>
    <w:rsid w:val="00CB104B"/>
    <w:rsid w:val="00CB350B"/>
    <w:rsid w:val="00CD4585"/>
    <w:rsid w:val="00D210BD"/>
    <w:rsid w:val="00D25CF0"/>
    <w:rsid w:val="00D27B15"/>
    <w:rsid w:val="00D378AF"/>
    <w:rsid w:val="00D406ED"/>
    <w:rsid w:val="00D67C3C"/>
    <w:rsid w:val="00D76824"/>
    <w:rsid w:val="00D934CE"/>
    <w:rsid w:val="00DA2944"/>
    <w:rsid w:val="00DD6DBF"/>
    <w:rsid w:val="00DF09F2"/>
    <w:rsid w:val="00E230D9"/>
    <w:rsid w:val="00E45CA6"/>
    <w:rsid w:val="00E50F6E"/>
    <w:rsid w:val="00E73AB1"/>
    <w:rsid w:val="00E73BEE"/>
    <w:rsid w:val="00E75A13"/>
    <w:rsid w:val="00E7795E"/>
    <w:rsid w:val="00EB44D8"/>
    <w:rsid w:val="00EB7EBF"/>
    <w:rsid w:val="00ED2147"/>
    <w:rsid w:val="00ED4362"/>
    <w:rsid w:val="00EE632E"/>
    <w:rsid w:val="00F07772"/>
    <w:rsid w:val="00F204F5"/>
    <w:rsid w:val="00F362BD"/>
    <w:rsid w:val="00F54E73"/>
    <w:rsid w:val="00F61397"/>
    <w:rsid w:val="00F7482A"/>
    <w:rsid w:val="00F91FC7"/>
    <w:rsid w:val="00F9504B"/>
    <w:rsid w:val="00FB01F4"/>
    <w:rsid w:val="00FC2E75"/>
    <w:rsid w:val="00FD08BE"/>
    <w:rsid w:val="00FD30A9"/>
    <w:rsid w:val="00FE3056"/>
    <w:rsid w:val="00FE6130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3F007D"/>
  <w15:chartTrackingRefBased/>
  <w15:docId w15:val="{01C8E936-188D-4942-8E23-A201BD1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10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link w:val="CorpsdetexteCar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hAnsi="Cambria"/>
      <w:b/>
      <w:bCs/>
      <w:color w:val="365F91"/>
      <w:sz w:val="28"/>
      <w:szCs w:val="28"/>
      <w:lang w:val="x-none" w:eastAsia="x-none"/>
    </w:rPr>
  </w:style>
  <w:style w:type="character" w:customStyle="1" w:styleId="Titre2Car">
    <w:name w:val="Titre 2 Car"/>
    <w:link w:val="Titre2"/>
    <w:uiPriority w:val="9"/>
    <w:rsid w:val="00D378AF"/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customStyle="1" w:styleId="Titre3Car">
    <w:name w:val="Titre 3 Car"/>
    <w:link w:val="Titre3"/>
    <w:uiPriority w:val="9"/>
    <w:rsid w:val="00D378AF"/>
    <w:rPr>
      <w:rFonts w:ascii="Cambria" w:hAnsi="Cambria"/>
      <w:b/>
      <w:bCs/>
      <w:color w:val="4F81BD"/>
      <w:lang w:eastAsia="x-none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11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12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character" w:customStyle="1" w:styleId="CorpsdetexteCar">
    <w:name w:val="Corps de texte Car"/>
    <w:link w:val="Corpsdetexte"/>
    <w:rsid w:val="005D6F2C"/>
    <w:rPr>
      <w:sz w:val="22"/>
      <w:szCs w:val="22"/>
      <w:lang w:val="en-US" w:eastAsia="en-US" w:bidi="en-US"/>
    </w:rPr>
  </w:style>
  <w:style w:type="character" w:customStyle="1" w:styleId="En-tteCar">
    <w:name w:val="En-tête Car"/>
    <w:link w:val="En-tte"/>
    <w:uiPriority w:val="99"/>
    <w:rsid w:val="00D67C3C"/>
    <w:rPr>
      <w:sz w:val="22"/>
      <w:szCs w:val="22"/>
      <w:lang w:val="en-US" w:eastAsia="en-US" w:bidi="en-US"/>
    </w:rPr>
  </w:style>
  <w:style w:type="character" w:customStyle="1" w:styleId="PieddepageCar">
    <w:name w:val="Pied de page Car"/>
    <w:link w:val="Pieddepage"/>
    <w:uiPriority w:val="99"/>
    <w:rsid w:val="007D3C5A"/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ic.moqups.com/acharrier@intechinfo.fr/W1B9DKy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invitations/accept/1e09256e-a96f-477b-a76a-8832e0678b1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1C17A-6AAB-42BE-9DE8-32B9CB2E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472</TotalTime>
  <Pages>17</Pages>
  <Words>1769</Words>
  <Characters>9730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Spécifications</vt:lpstr>
      <vt:lpstr>Spécifications</vt:lpstr>
    </vt:vector>
  </TitlesOfParts>
  <Company>In'Tech INFO</Company>
  <LinksUpToDate>false</LinksUpToDate>
  <CharactersWithSpaces>11477</CharactersWithSpaces>
  <SharedDoc>false</SharedDoc>
  <HLinks>
    <vt:vector size="24" baseType="variant">
      <vt:variant>
        <vt:i4>4784141</vt:i4>
      </vt:variant>
      <vt:variant>
        <vt:i4>75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  <vt:variant>
        <vt:i4>4784141</vt:i4>
      </vt:variant>
      <vt:variant>
        <vt:i4>72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  <vt:variant>
        <vt:i4>7012429</vt:i4>
      </vt:variant>
      <vt:variant>
        <vt:i4>69</vt:i4>
      </vt:variant>
      <vt:variant>
        <vt:i4>0</vt:i4>
      </vt:variant>
      <vt:variant>
        <vt:i4>5</vt:i4>
      </vt:variant>
      <vt:variant>
        <vt:lpwstr>https://classic.moqups.com/acharrier@intechinfo.fr/W1B9DKyP</vt:lpwstr>
      </vt:variant>
      <vt:variant>
        <vt:lpwstr/>
      </vt:variant>
      <vt:variant>
        <vt:i4>7798845</vt:i4>
      </vt:variant>
      <vt:variant>
        <vt:i4>66</vt:i4>
      </vt:variant>
      <vt:variant>
        <vt:i4>0</vt:i4>
      </vt:variant>
      <vt:variant>
        <vt:i4>5</vt:i4>
      </vt:variant>
      <vt:variant>
        <vt:lpwstr>https://www.lucidchart.com/invitations/accept/1e09256e-a96f-477b-a76a-8832e0678b13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DUVAL Thibaud</cp:lastModifiedBy>
  <cp:revision>17</cp:revision>
  <cp:lastPrinted>2005-09-28T10:33:00Z</cp:lastPrinted>
  <dcterms:created xsi:type="dcterms:W3CDTF">2016-10-18T08:03:00Z</dcterms:created>
  <dcterms:modified xsi:type="dcterms:W3CDTF">2016-10-23T15:15:00Z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